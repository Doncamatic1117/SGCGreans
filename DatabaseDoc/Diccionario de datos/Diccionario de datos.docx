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6DFB" w14:textId="77777777" w:rsidR="007553DD" w:rsidRDefault="00490F82" w:rsidP="00490F82">
      <w:pPr>
        <w:jc w:val="both"/>
      </w:pPr>
      <w:r>
        <w:t>Diseño de datos El diseño de datos consiste en descubrir y definir completamente los procesos y características de los datos de la aplicación. Es necesario demostrar la composición de los datos que se manejan en el sistema, por lo que se visualizan en formato de tabla y diagrama (tablas, diagrama), además de explicar la relación que existe entre las entidades y relaciones de la base de datos, cuidando la integridad de estos y ejemplificando el cómo será el llenado de los campos de cada tabla.</w:t>
      </w:r>
    </w:p>
    <w:p w14:paraId="0B901891" w14:textId="77777777" w:rsidR="005776A1" w:rsidRDefault="005776A1" w:rsidP="00490F8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013E17" w14:paraId="116FF2D6" w14:textId="77777777" w:rsidTr="006C18A8">
        <w:tc>
          <w:tcPr>
            <w:tcW w:w="2830" w:type="dxa"/>
          </w:tcPr>
          <w:p w14:paraId="320B391C" w14:textId="77777777" w:rsidR="00013E17" w:rsidRDefault="00013E17" w:rsidP="00490F82">
            <w:pPr>
              <w:jc w:val="both"/>
            </w:pPr>
            <w:r>
              <w:t xml:space="preserve">Entidades </w:t>
            </w:r>
          </w:p>
        </w:tc>
        <w:tc>
          <w:tcPr>
            <w:tcW w:w="5998" w:type="dxa"/>
          </w:tcPr>
          <w:p w14:paraId="739AB71E" w14:textId="77777777" w:rsidR="00013E17" w:rsidRDefault="00013E17" w:rsidP="00490F82">
            <w:pPr>
              <w:jc w:val="both"/>
            </w:pPr>
            <w:r>
              <w:t>Descripción</w:t>
            </w:r>
          </w:p>
        </w:tc>
      </w:tr>
      <w:tr w:rsidR="006C18A8" w14:paraId="6A1D3179" w14:textId="77777777" w:rsidTr="006C18A8">
        <w:tc>
          <w:tcPr>
            <w:tcW w:w="2830" w:type="dxa"/>
          </w:tcPr>
          <w:p w14:paraId="141B5241" w14:textId="3A4C256F" w:rsidR="006C18A8" w:rsidRDefault="006C18A8" w:rsidP="005A4196">
            <w:pPr>
              <w:jc w:val="both"/>
            </w:pPr>
            <w:r>
              <w:t>Alojan</w:t>
            </w:r>
          </w:p>
        </w:tc>
        <w:tc>
          <w:tcPr>
            <w:tcW w:w="5998" w:type="dxa"/>
          </w:tcPr>
          <w:p w14:paraId="772F3BFC" w14:textId="4E33EFAA" w:rsidR="006C18A8" w:rsidRPr="006C18A8" w:rsidRDefault="006C18A8" w:rsidP="005A4196">
            <w:pPr>
              <w:jc w:val="both"/>
              <w:rPr>
                <w:u w:val="single"/>
              </w:rPr>
            </w:pPr>
            <w:r>
              <w:t>Esta entidad permite almacenar los archivos para las generaciones de los reportes.</w:t>
            </w:r>
          </w:p>
        </w:tc>
      </w:tr>
      <w:tr w:rsidR="005A4196" w14:paraId="20D1DE39" w14:textId="77777777" w:rsidTr="006C18A8">
        <w:tc>
          <w:tcPr>
            <w:tcW w:w="2830" w:type="dxa"/>
          </w:tcPr>
          <w:p w14:paraId="0EC3B5D1" w14:textId="77777777" w:rsidR="005A4196" w:rsidRDefault="005A4196" w:rsidP="005A4196">
            <w:pPr>
              <w:jc w:val="both"/>
            </w:pPr>
            <w:r>
              <w:t>Asignan</w:t>
            </w:r>
          </w:p>
        </w:tc>
        <w:tc>
          <w:tcPr>
            <w:tcW w:w="5998" w:type="dxa"/>
          </w:tcPr>
          <w:p w14:paraId="0522BDA4" w14:textId="77777777" w:rsidR="005A4196" w:rsidRDefault="005A4196" w:rsidP="005A4196">
            <w:pPr>
              <w:jc w:val="both"/>
            </w:pPr>
            <w:r>
              <w:t>Esta entidad almacena los datos de los docentes y materias asignadas a impartir.</w:t>
            </w:r>
          </w:p>
        </w:tc>
      </w:tr>
      <w:tr w:rsidR="005A4196" w14:paraId="70694B9D" w14:textId="77777777" w:rsidTr="006C18A8">
        <w:tc>
          <w:tcPr>
            <w:tcW w:w="2830" w:type="dxa"/>
          </w:tcPr>
          <w:p w14:paraId="2E46F98A" w14:textId="77777777" w:rsidR="005A4196" w:rsidRDefault="005A4196" w:rsidP="005A4196">
            <w:pPr>
              <w:jc w:val="both"/>
            </w:pPr>
            <w:r>
              <w:t>Carreras</w:t>
            </w:r>
          </w:p>
        </w:tc>
        <w:tc>
          <w:tcPr>
            <w:tcW w:w="5998" w:type="dxa"/>
          </w:tcPr>
          <w:p w14:paraId="73DFEBE3" w14:textId="77777777" w:rsidR="005A4196" w:rsidRDefault="005A4196" w:rsidP="005A4196">
            <w:pPr>
              <w:jc w:val="both"/>
            </w:pPr>
            <w:r>
              <w:t>Esta entidad almacena los datos de las carreras que se imparten en la institución.</w:t>
            </w:r>
          </w:p>
        </w:tc>
      </w:tr>
      <w:tr w:rsidR="005A4196" w14:paraId="41E9E881" w14:textId="77777777" w:rsidTr="006C18A8">
        <w:tc>
          <w:tcPr>
            <w:tcW w:w="2830" w:type="dxa"/>
          </w:tcPr>
          <w:p w14:paraId="1286B276" w14:textId="77777777" w:rsidR="005A4196" w:rsidRDefault="005A4196" w:rsidP="005A4196">
            <w:pPr>
              <w:jc w:val="both"/>
            </w:pPr>
            <w:r>
              <w:t>Materias</w:t>
            </w:r>
          </w:p>
        </w:tc>
        <w:tc>
          <w:tcPr>
            <w:tcW w:w="5998" w:type="dxa"/>
          </w:tcPr>
          <w:p w14:paraId="5479060C" w14:textId="77777777" w:rsidR="005A4196" w:rsidRDefault="005A4196" w:rsidP="005A4196">
            <w:pPr>
              <w:jc w:val="both"/>
            </w:pPr>
            <w:r>
              <w:t>Esta entidad almacena los datos de las materias que se imparten en la institución.</w:t>
            </w:r>
          </w:p>
        </w:tc>
      </w:tr>
      <w:tr w:rsidR="005A4196" w14:paraId="15581F8D" w14:textId="77777777" w:rsidTr="006C18A8">
        <w:tc>
          <w:tcPr>
            <w:tcW w:w="2830" w:type="dxa"/>
          </w:tcPr>
          <w:p w14:paraId="45897727" w14:textId="77777777" w:rsidR="005A4196" w:rsidRDefault="005A4196" w:rsidP="005A4196">
            <w:pPr>
              <w:jc w:val="both"/>
            </w:pPr>
            <w:r>
              <w:t>Reportes</w:t>
            </w:r>
          </w:p>
        </w:tc>
        <w:tc>
          <w:tcPr>
            <w:tcW w:w="5998" w:type="dxa"/>
          </w:tcPr>
          <w:p w14:paraId="45ACE849" w14:textId="77777777" w:rsidR="005A4196" w:rsidRDefault="005A4196" w:rsidP="005A4196">
            <w:pPr>
              <w:jc w:val="both"/>
            </w:pPr>
            <w:r>
              <w:t>Esta entidad almacena los datos de los reportes que pueden ser asignados a los docentes.</w:t>
            </w:r>
          </w:p>
        </w:tc>
      </w:tr>
      <w:tr w:rsidR="005A4196" w14:paraId="45889B29" w14:textId="77777777" w:rsidTr="006C18A8">
        <w:tc>
          <w:tcPr>
            <w:tcW w:w="2830" w:type="dxa"/>
          </w:tcPr>
          <w:p w14:paraId="70BF0E54" w14:textId="77777777" w:rsidR="005A4196" w:rsidRDefault="005A4196" w:rsidP="005A4196">
            <w:pPr>
              <w:jc w:val="both"/>
            </w:pPr>
            <w:r>
              <w:t>Usuarios</w:t>
            </w:r>
          </w:p>
        </w:tc>
        <w:tc>
          <w:tcPr>
            <w:tcW w:w="5998" w:type="dxa"/>
          </w:tcPr>
          <w:p w14:paraId="6C95AFDD" w14:textId="77777777" w:rsidR="005A4196" w:rsidRDefault="005A4196" w:rsidP="005A4196">
            <w:pPr>
              <w:jc w:val="both"/>
            </w:pPr>
            <w:r>
              <w:t>Esta entidad almacena los datos de los usuarios registrados en el sistema.</w:t>
            </w:r>
          </w:p>
        </w:tc>
      </w:tr>
    </w:tbl>
    <w:p w14:paraId="24B540B3" w14:textId="77777777" w:rsidR="005776A1" w:rsidRDefault="005776A1" w:rsidP="00490F8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03D2" w14:paraId="56881CFD" w14:textId="77777777" w:rsidTr="00F103D2">
        <w:tc>
          <w:tcPr>
            <w:tcW w:w="4414" w:type="dxa"/>
          </w:tcPr>
          <w:p w14:paraId="587FCD78" w14:textId="77777777" w:rsidR="00F103D2" w:rsidRDefault="00F103D2" w:rsidP="00490F82">
            <w:pPr>
              <w:jc w:val="both"/>
            </w:pPr>
            <w:r>
              <w:t>Relación</w:t>
            </w:r>
          </w:p>
        </w:tc>
        <w:tc>
          <w:tcPr>
            <w:tcW w:w="4414" w:type="dxa"/>
          </w:tcPr>
          <w:p w14:paraId="39FA6882" w14:textId="77777777" w:rsidR="00F103D2" w:rsidRDefault="00F103D2" w:rsidP="00490F82">
            <w:pPr>
              <w:jc w:val="both"/>
            </w:pPr>
            <w:r>
              <w:t>Descripción</w:t>
            </w:r>
          </w:p>
        </w:tc>
      </w:tr>
      <w:tr w:rsidR="00F103D2" w14:paraId="1B41C4BB" w14:textId="77777777" w:rsidTr="00F103D2">
        <w:tc>
          <w:tcPr>
            <w:tcW w:w="4414" w:type="dxa"/>
          </w:tcPr>
          <w:p w14:paraId="3ECD06FA" w14:textId="77777777" w:rsidR="00F103D2" w:rsidRDefault="00F103D2" w:rsidP="00490F82">
            <w:pPr>
              <w:jc w:val="both"/>
            </w:pPr>
            <w:r>
              <w:t xml:space="preserve">Generan </w:t>
            </w:r>
          </w:p>
        </w:tc>
        <w:tc>
          <w:tcPr>
            <w:tcW w:w="4414" w:type="dxa"/>
          </w:tcPr>
          <w:p w14:paraId="5A918254" w14:textId="77777777" w:rsidR="00F103D2" w:rsidRDefault="00F103D2" w:rsidP="00490F82">
            <w:pPr>
              <w:jc w:val="both"/>
            </w:pPr>
            <w:r>
              <w:t>Esta relación almacena los datos de la asignación de reportes a cada docente para cada una de sus respectivas materias.</w:t>
            </w:r>
          </w:p>
        </w:tc>
      </w:tr>
    </w:tbl>
    <w:p w14:paraId="45250935" w14:textId="77777777" w:rsidR="00C4738C" w:rsidRDefault="00C4738C" w:rsidP="00490F8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03D2" w14:paraId="6A8321E0" w14:textId="77777777" w:rsidTr="00F103D2">
        <w:tc>
          <w:tcPr>
            <w:tcW w:w="4414" w:type="dxa"/>
          </w:tcPr>
          <w:p w14:paraId="38DF16D6" w14:textId="77777777" w:rsidR="00F103D2" w:rsidRDefault="00F103D2" w:rsidP="00490F82">
            <w:pPr>
              <w:jc w:val="both"/>
            </w:pPr>
            <w:r>
              <w:t>Limitantes</w:t>
            </w:r>
          </w:p>
        </w:tc>
        <w:tc>
          <w:tcPr>
            <w:tcW w:w="4414" w:type="dxa"/>
          </w:tcPr>
          <w:p w14:paraId="617BEEC0" w14:textId="77777777" w:rsidR="00F103D2" w:rsidRDefault="00F103D2" w:rsidP="00490F82">
            <w:pPr>
              <w:jc w:val="both"/>
            </w:pPr>
            <w:r>
              <w:t>Descripción</w:t>
            </w:r>
          </w:p>
        </w:tc>
      </w:tr>
      <w:tr w:rsidR="00F103D2" w14:paraId="4FF300CD" w14:textId="77777777" w:rsidTr="00F103D2">
        <w:tc>
          <w:tcPr>
            <w:tcW w:w="4414" w:type="dxa"/>
          </w:tcPr>
          <w:p w14:paraId="43B77E51" w14:textId="77777777" w:rsidR="00F103D2" w:rsidRDefault="005A4196" w:rsidP="00490F82">
            <w:pPr>
              <w:jc w:val="both"/>
            </w:pPr>
            <w:r>
              <w:t>Usuarios</w:t>
            </w:r>
            <w:r w:rsidR="005130C8">
              <w:t xml:space="preserve"> ←</w:t>
            </w:r>
            <w:r>
              <w:t xml:space="preserve"> Asignan</w:t>
            </w:r>
          </w:p>
        </w:tc>
        <w:tc>
          <w:tcPr>
            <w:tcW w:w="4414" w:type="dxa"/>
          </w:tcPr>
          <w:p w14:paraId="7175D180" w14:textId="77777777" w:rsidR="00F103D2" w:rsidRDefault="005130C8" w:rsidP="00490F82">
            <w:pPr>
              <w:jc w:val="both"/>
            </w:pPr>
            <w:r>
              <w:rPr>
                <w:rFonts w:cstheme="minorHAnsi"/>
              </w:rPr>
              <w:t>Un usuario tiene varias asignaciones</w:t>
            </w:r>
          </w:p>
        </w:tc>
      </w:tr>
      <w:tr w:rsidR="00F103D2" w14:paraId="78E8ED52" w14:textId="77777777" w:rsidTr="00F103D2">
        <w:tc>
          <w:tcPr>
            <w:tcW w:w="4414" w:type="dxa"/>
          </w:tcPr>
          <w:p w14:paraId="3872A87E" w14:textId="77777777" w:rsidR="00F103D2" w:rsidRDefault="005A4196" w:rsidP="00490F82">
            <w:pPr>
              <w:jc w:val="both"/>
            </w:pPr>
            <w:r>
              <w:t>Carreras</w:t>
            </w:r>
            <w:r w:rsidR="005130C8">
              <w:t>←</w:t>
            </w:r>
            <w:r>
              <w:t xml:space="preserve"> Materias</w:t>
            </w:r>
          </w:p>
        </w:tc>
        <w:tc>
          <w:tcPr>
            <w:tcW w:w="4414" w:type="dxa"/>
          </w:tcPr>
          <w:p w14:paraId="21B6B275" w14:textId="77777777" w:rsidR="00F103D2" w:rsidRDefault="005130C8" w:rsidP="00490F82">
            <w:pPr>
              <w:jc w:val="both"/>
            </w:pPr>
            <w:r>
              <w:t>Una carrera tiene varias materias</w:t>
            </w:r>
          </w:p>
        </w:tc>
      </w:tr>
      <w:tr w:rsidR="00F103D2" w14:paraId="3B7D8560" w14:textId="77777777" w:rsidTr="00F103D2">
        <w:tc>
          <w:tcPr>
            <w:tcW w:w="4414" w:type="dxa"/>
          </w:tcPr>
          <w:p w14:paraId="1AE5532F" w14:textId="77777777" w:rsidR="00F103D2" w:rsidRDefault="005A4196" w:rsidP="00490F82">
            <w:pPr>
              <w:jc w:val="both"/>
            </w:pPr>
            <w:r>
              <w:t xml:space="preserve">Materias </w:t>
            </w:r>
            <w:r w:rsidR="005130C8">
              <w:t xml:space="preserve">← </w:t>
            </w:r>
            <w:r>
              <w:t>Asignan</w:t>
            </w:r>
          </w:p>
        </w:tc>
        <w:tc>
          <w:tcPr>
            <w:tcW w:w="4414" w:type="dxa"/>
          </w:tcPr>
          <w:p w14:paraId="6AB4F73B" w14:textId="77777777" w:rsidR="00F103D2" w:rsidRDefault="005130C8" w:rsidP="00490F82">
            <w:pPr>
              <w:jc w:val="both"/>
            </w:pPr>
            <w:r>
              <w:t>Una materia puede ser asignada varias veces</w:t>
            </w:r>
          </w:p>
        </w:tc>
      </w:tr>
      <w:tr w:rsidR="00F103D2" w14:paraId="52C5FCE5" w14:textId="77777777" w:rsidTr="00F103D2">
        <w:tc>
          <w:tcPr>
            <w:tcW w:w="4414" w:type="dxa"/>
          </w:tcPr>
          <w:p w14:paraId="59727FC7" w14:textId="77777777" w:rsidR="005A4196" w:rsidRDefault="005A4196" w:rsidP="00490F82">
            <w:pPr>
              <w:jc w:val="both"/>
            </w:pPr>
            <w:r>
              <w:t xml:space="preserve">Asignan </w:t>
            </w:r>
            <w:r w:rsidR="006662B0">
              <w:rPr>
                <w:rFonts w:ascii="Calibri" w:hAnsi="Calibri" w:cs="Calibri"/>
              </w:rPr>
              <w:t>←</w:t>
            </w:r>
            <w:r w:rsidR="005130C8">
              <w:rPr>
                <w:rFonts w:cstheme="minorHAnsi"/>
              </w:rPr>
              <w:t xml:space="preserve"> </w:t>
            </w:r>
            <w:r>
              <w:t>Generan</w:t>
            </w:r>
          </w:p>
        </w:tc>
        <w:tc>
          <w:tcPr>
            <w:tcW w:w="4414" w:type="dxa"/>
          </w:tcPr>
          <w:p w14:paraId="189CCF36" w14:textId="77777777" w:rsidR="00F103D2" w:rsidRDefault="006662B0" w:rsidP="00490F82">
            <w:pPr>
              <w:jc w:val="both"/>
            </w:pPr>
            <w:r>
              <w:t>Una asignación se genera varias veces.</w:t>
            </w:r>
          </w:p>
        </w:tc>
      </w:tr>
      <w:tr w:rsidR="00F103D2" w14:paraId="7B90EED2" w14:textId="77777777" w:rsidTr="00F103D2">
        <w:tc>
          <w:tcPr>
            <w:tcW w:w="4414" w:type="dxa"/>
          </w:tcPr>
          <w:p w14:paraId="1083B277" w14:textId="77777777" w:rsidR="00F103D2" w:rsidRDefault="005A4196" w:rsidP="00490F82">
            <w:pPr>
              <w:jc w:val="both"/>
            </w:pPr>
            <w:r>
              <w:t>Generan</w:t>
            </w:r>
            <w:r w:rsidR="005130C8">
              <w:t xml:space="preserve"> </w:t>
            </w:r>
            <w:r w:rsidR="006662B0">
              <w:t>→</w:t>
            </w:r>
            <w:r w:rsidR="005130C8">
              <w:t>Reportes</w:t>
            </w:r>
          </w:p>
        </w:tc>
        <w:tc>
          <w:tcPr>
            <w:tcW w:w="4414" w:type="dxa"/>
          </w:tcPr>
          <w:p w14:paraId="27622778" w14:textId="77777777" w:rsidR="00F103D2" w:rsidRDefault="006662B0" w:rsidP="00490F82">
            <w:pPr>
              <w:jc w:val="both"/>
            </w:pPr>
            <w:r>
              <w:t>Varias generaciones se hacen a partir de un reporte.</w:t>
            </w:r>
          </w:p>
        </w:tc>
      </w:tr>
      <w:tr w:rsidR="006C18A8" w14:paraId="4D6F6332" w14:textId="77777777" w:rsidTr="00F103D2">
        <w:tc>
          <w:tcPr>
            <w:tcW w:w="4414" w:type="dxa"/>
          </w:tcPr>
          <w:p w14:paraId="71964CE3" w14:textId="540AAC7C" w:rsidR="006C18A8" w:rsidRDefault="006C18A8" w:rsidP="00490F82">
            <w:pPr>
              <w:jc w:val="both"/>
            </w:pPr>
            <w:r>
              <w:t xml:space="preserve">Generan </w:t>
            </w:r>
            <w:r>
              <w:rPr>
                <w:rFonts w:ascii="Calibri" w:hAnsi="Calibri" w:cs="Calibri"/>
              </w:rPr>
              <w:t>← Alojan</w:t>
            </w:r>
          </w:p>
        </w:tc>
        <w:tc>
          <w:tcPr>
            <w:tcW w:w="4414" w:type="dxa"/>
          </w:tcPr>
          <w:p w14:paraId="2E1096A1" w14:textId="6B7EA9D9" w:rsidR="006C18A8" w:rsidRDefault="006C18A8" w:rsidP="00490F82">
            <w:pPr>
              <w:jc w:val="both"/>
            </w:pPr>
            <w:r>
              <w:t>Una generación puede tener varios alojamientos.</w:t>
            </w:r>
          </w:p>
        </w:tc>
      </w:tr>
    </w:tbl>
    <w:p w14:paraId="0226F264" w14:textId="77777777" w:rsidR="00F103D2" w:rsidRDefault="00F103D2" w:rsidP="00490F8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2"/>
        <w:gridCol w:w="3483"/>
        <w:gridCol w:w="3563"/>
      </w:tblGrid>
      <w:tr w:rsidR="006662B0" w14:paraId="4A3C3D41" w14:textId="77777777" w:rsidTr="008A5AF9">
        <w:tc>
          <w:tcPr>
            <w:tcW w:w="1782" w:type="dxa"/>
          </w:tcPr>
          <w:p w14:paraId="2B2DA2CC" w14:textId="77777777" w:rsidR="006662B0" w:rsidRPr="006662B0" w:rsidRDefault="006662B0" w:rsidP="00490F82">
            <w:pPr>
              <w:jc w:val="both"/>
              <w:rPr>
                <w:b/>
                <w:bCs/>
              </w:rPr>
            </w:pPr>
            <w:r w:rsidRPr="006662B0">
              <w:rPr>
                <w:b/>
                <w:bCs/>
              </w:rPr>
              <w:t>Atributo</w:t>
            </w:r>
          </w:p>
        </w:tc>
        <w:tc>
          <w:tcPr>
            <w:tcW w:w="3483" w:type="dxa"/>
          </w:tcPr>
          <w:p w14:paraId="10CB35FF" w14:textId="77777777" w:rsidR="006662B0" w:rsidRPr="006662B0" w:rsidRDefault="006662B0" w:rsidP="00490F82">
            <w:pPr>
              <w:jc w:val="both"/>
              <w:rPr>
                <w:b/>
                <w:bCs/>
              </w:rPr>
            </w:pPr>
            <w:r w:rsidRPr="006662B0">
              <w:rPr>
                <w:b/>
                <w:bCs/>
              </w:rPr>
              <w:t>Descripción</w:t>
            </w:r>
          </w:p>
        </w:tc>
        <w:tc>
          <w:tcPr>
            <w:tcW w:w="3563" w:type="dxa"/>
          </w:tcPr>
          <w:p w14:paraId="5EE31F7F" w14:textId="77777777" w:rsidR="006662B0" w:rsidRPr="006662B0" w:rsidRDefault="006662B0" w:rsidP="00490F82">
            <w:pPr>
              <w:jc w:val="both"/>
              <w:rPr>
                <w:b/>
                <w:bCs/>
              </w:rPr>
            </w:pPr>
            <w:r w:rsidRPr="006662B0">
              <w:rPr>
                <w:b/>
                <w:bCs/>
              </w:rPr>
              <w:t>Dominio</w:t>
            </w:r>
          </w:p>
        </w:tc>
      </w:tr>
      <w:tr w:rsidR="006C18A8" w14:paraId="23E1462C" w14:textId="77777777" w:rsidTr="00B33AFD">
        <w:tc>
          <w:tcPr>
            <w:tcW w:w="8828" w:type="dxa"/>
            <w:gridSpan w:val="3"/>
          </w:tcPr>
          <w:p w14:paraId="28CEE2D8" w14:textId="20268D24" w:rsidR="006C18A8" w:rsidRPr="006C18A8" w:rsidRDefault="006C18A8" w:rsidP="006C18A8">
            <w:pPr>
              <w:jc w:val="center"/>
            </w:pPr>
            <w:r w:rsidRPr="006C18A8">
              <w:t>Alojan</w:t>
            </w:r>
          </w:p>
        </w:tc>
      </w:tr>
      <w:tr w:rsidR="006C18A8" w14:paraId="4DC8A838" w14:textId="77777777" w:rsidTr="008A5AF9">
        <w:tc>
          <w:tcPr>
            <w:tcW w:w="1782" w:type="dxa"/>
          </w:tcPr>
          <w:p w14:paraId="49146637" w14:textId="324EED05" w:rsidR="006C18A8" w:rsidRPr="006662B0" w:rsidRDefault="006C18A8" w:rsidP="006C18A8">
            <w:pPr>
              <w:jc w:val="both"/>
              <w:rPr>
                <w:b/>
                <w:bCs/>
              </w:rPr>
            </w:pPr>
            <w:proofErr w:type="spellStart"/>
            <w:r>
              <w:t>ID_Alojan</w:t>
            </w:r>
            <w:proofErr w:type="spellEnd"/>
          </w:p>
        </w:tc>
        <w:tc>
          <w:tcPr>
            <w:tcW w:w="3483" w:type="dxa"/>
          </w:tcPr>
          <w:p w14:paraId="2EA2187C" w14:textId="1B602539" w:rsidR="006C18A8" w:rsidRPr="006662B0" w:rsidRDefault="006C18A8" w:rsidP="006C18A8">
            <w:pPr>
              <w:jc w:val="both"/>
              <w:rPr>
                <w:b/>
                <w:bCs/>
              </w:rPr>
            </w:pPr>
            <w:r>
              <w:t>Atributo que guarda el identificador de la entidad Alojan.</w:t>
            </w:r>
          </w:p>
        </w:tc>
        <w:tc>
          <w:tcPr>
            <w:tcW w:w="3563" w:type="dxa"/>
          </w:tcPr>
          <w:p w14:paraId="1B9211FC" w14:textId="569D7E43" w:rsidR="006C18A8" w:rsidRPr="006662B0" w:rsidRDefault="006C18A8" w:rsidP="006C18A8">
            <w:pPr>
              <w:jc w:val="both"/>
              <w:rPr>
                <w:b/>
                <w:bCs/>
              </w:rPr>
            </w:pPr>
            <w:r>
              <w:t xml:space="preserve">Conjunto de valores enteros positivos para el atributo </w:t>
            </w:r>
            <w:proofErr w:type="spellStart"/>
            <w:r w:rsidRPr="00AD270A">
              <w:rPr>
                <w:i/>
                <w:iCs/>
              </w:rPr>
              <w:t>ID_</w:t>
            </w:r>
            <w:r>
              <w:rPr>
                <w:i/>
                <w:iCs/>
              </w:rPr>
              <w:t>Aloja</w:t>
            </w:r>
            <w:r w:rsidRPr="00AD270A">
              <w:rPr>
                <w:i/>
                <w:iCs/>
              </w:rPr>
              <w:t>n</w:t>
            </w:r>
            <w:proofErr w:type="spellEnd"/>
            <w:r>
              <w:t>, con dígitos del 0 al 9 en un rango de 1 a indefinido y no nulos.</w:t>
            </w:r>
          </w:p>
        </w:tc>
      </w:tr>
      <w:tr w:rsidR="006C18A8" w14:paraId="0A714F98" w14:textId="77777777" w:rsidTr="008A5AF9">
        <w:tc>
          <w:tcPr>
            <w:tcW w:w="1782" w:type="dxa"/>
          </w:tcPr>
          <w:p w14:paraId="620FBE42" w14:textId="6BF33E55" w:rsidR="006C18A8" w:rsidRPr="006662B0" w:rsidRDefault="006C18A8" w:rsidP="006C18A8">
            <w:pPr>
              <w:jc w:val="both"/>
              <w:rPr>
                <w:b/>
                <w:bCs/>
              </w:rPr>
            </w:pPr>
            <w:proofErr w:type="spellStart"/>
            <w:r>
              <w:lastRenderedPageBreak/>
              <w:t>Path_PDF</w:t>
            </w:r>
            <w:proofErr w:type="spellEnd"/>
          </w:p>
        </w:tc>
        <w:tc>
          <w:tcPr>
            <w:tcW w:w="3483" w:type="dxa"/>
          </w:tcPr>
          <w:p w14:paraId="1102D953" w14:textId="6DAB23CC" w:rsidR="006C18A8" w:rsidRPr="006662B0" w:rsidRDefault="006C18A8" w:rsidP="006C18A8">
            <w:pPr>
              <w:jc w:val="both"/>
              <w:rPr>
                <w:b/>
                <w:bCs/>
              </w:rPr>
            </w:pPr>
            <w:r>
              <w:t>Atributo que guarda el archivo(s) que el docente sube para satisfacer el requerimiento del reporte.</w:t>
            </w:r>
          </w:p>
        </w:tc>
        <w:tc>
          <w:tcPr>
            <w:tcW w:w="3563" w:type="dxa"/>
          </w:tcPr>
          <w:p w14:paraId="3557F57B" w14:textId="59893455" w:rsidR="006C18A8" w:rsidRPr="006662B0" w:rsidRDefault="006C18A8" w:rsidP="006C18A8">
            <w:pPr>
              <w:jc w:val="both"/>
              <w:rPr>
                <w:b/>
                <w:bCs/>
              </w:rPr>
            </w:pPr>
            <w:r>
              <w:t xml:space="preserve">Archivo(s) con extensión válida para el atributo </w:t>
            </w:r>
            <w:proofErr w:type="spellStart"/>
            <w:r>
              <w:rPr>
                <w:i/>
                <w:iCs/>
              </w:rPr>
              <w:t>Path_PDF</w:t>
            </w:r>
            <w:proofErr w:type="spellEnd"/>
            <w:r>
              <w:t>, con posibilidad de ser nulo.</w:t>
            </w:r>
          </w:p>
        </w:tc>
      </w:tr>
      <w:tr w:rsidR="006C18A8" w14:paraId="0FFE2BBE" w14:textId="77777777" w:rsidTr="00A1349F">
        <w:tc>
          <w:tcPr>
            <w:tcW w:w="8828" w:type="dxa"/>
            <w:gridSpan w:val="3"/>
          </w:tcPr>
          <w:p w14:paraId="0406B298" w14:textId="77777777" w:rsidR="006C18A8" w:rsidRDefault="006C18A8" w:rsidP="006C18A8">
            <w:pPr>
              <w:tabs>
                <w:tab w:val="left" w:pos="2160"/>
              </w:tabs>
              <w:jc w:val="center"/>
            </w:pPr>
            <w:r>
              <w:t>Asignan</w:t>
            </w:r>
          </w:p>
        </w:tc>
      </w:tr>
      <w:tr w:rsidR="006C18A8" w14:paraId="7DE2F6B3" w14:textId="77777777" w:rsidTr="008A5AF9">
        <w:tc>
          <w:tcPr>
            <w:tcW w:w="1782" w:type="dxa"/>
          </w:tcPr>
          <w:p w14:paraId="24E0C62E" w14:textId="77777777" w:rsidR="006C18A8" w:rsidRDefault="006C18A8" w:rsidP="006C18A8">
            <w:pPr>
              <w:jc w:val="both"/>
            </w:pPr>
            <w:proofErr w:type="spellStart"/>
            <w:r>
              <w:t>ID_Asignan</w:t>
            </w:r>
            <w:proofErr w:type="spellEnd"/>
          </w:p>
        </w:tc>
        <w:tc>
          <w:tcPr>
            <w:tcW w:w="3483" w:type="dxa"/>
          </w:tcPr>
          <w:p w14:paraId="5E1FA85A" w14:textId="77777777" w:rsidR="006C18A8" w:rsidRDefault="006C18A8" w:rsidP="006C18A8">
            <w:pPr>
              <w:jc w:val="both"/>
            </w:pPr>
            <w:r>
              <w:t>Atributo que guarda el identificador de la entidad Asignan.</w:t>
            </w:r>
          </w:p>
        </w:tc>
        <w:tc>
          <w:tcPr>
            <w:tcW w:w="3563" w:type="dxa"/>
          </w:tcPr>
          <w:p w14:paraId="7F8A7622" w14:textId="77777777" w:rsidR="006C18A8" w:rsidRDefault="006C18A8" w:rsidP="006C18A8">
            <w:pPr>
              <w:jc w:val="both"/>
            </w:pPr>
            <w:r>
              <w:t xml:space="preserve">Conjunto de valores enteros positivos para el atributo </w:t>
            </w:r>
            <w:proofErr w:type="spellStart"/>
            <w:r w:rsidRPr="00AD270A">
              <w:rPr>
                <w:i/>
                <w:iCs/>
              </w:rPr>
              <w:t>ID_Asignan</w:t>
            </w:r>
            <w:proofErr w:type="spellEnd"/>
            <w:r>
              <w:t>, con dígitos del 0 al 9 en un rango de 1 a indefinido y no nulos.</w:t>
            </w:r>
          </w:p>
        </w:tc>
      </w:tr>
      <w:tr w:rsidR="006C18A8" w14:paraId="5390AC18" w14:textId="77777777" w:rsidTr="001E00AF">
        <w:tc>
          <w:tcPr>
            <w:tcW w:w="8828" w:type="dxa"/>
            <w:gridSpan w:val="3"/>
          </w:tcPr>
          <w:p w14:paraId="071F3714" w14:textId="77777777" w:rsidR="006C18A8" w:rsidRDefault="006C18A8" w:rsidP="006C18A8">
            <w:pPr>
              <w:jc w:val="center"/>
            </w:pPr>
            <w:r>
              <w:t>Carreras</w:t>
            </w:r>
          </w:p>
        </w:tc>
      </w:tr>
      <w:tr w:rsidR="006C18A8" w14:paraId="7D582C9A" w14:textId="77777777" w:rsidTr="008A5AF9">
        <w:tc>
          <w:tcPr>
            <w:tcW w:w="1782" w:type="dxa"/>
          </w:tcPr>
          <w:p w14:paraId="7026E68A" w14:textId="77777777" w:rsidR="006C18A8" w:rsidRDefault="006C18A8" w:rsidP="006C18A8">
            <w:pPr>
              <w:jc w:val="both"/>
            </w:pPr>
            <w:proofErr w:type="spellStart"/>
            <w:r>
              <w:t>ID_Carrera</w:t>
            </w:r>
            <w:proofErr w:type="spellEnd"/>
          </w:p>
        </w:tc>
        <w:tc>
          <w:tcPr>
            <w:tcW w:w="3483" w:type="dxa"/>
          </w:tcPr>
          <w:p w14:paraId="1F672376" w14:textId="77777777" w:rsidR="006C18A8" w:rsidRDefault="006C18A8" w:rsidP="006C18A8">
            <w:pPr>
              <w:jc w:val="both"/>
            </w:pPr>
            <w:r>
              <w:t>Atributo que guarda el identificador de la entidad Carreras.</w:t>
            </w:r>
          </w:p>
        </w:tc>
        <w:tc>
          <w:tcPr>
            <w:tcW w:w="3563" w:type="dxa"/>
          </w:tcPr>
          <w:p w14:paraId="52C82BED" w14:textId="77777777" w:rsidR="006C18A8" w:rsidRDefault="006C18A8" w:rsidP="006C18A8">
            <w:pPr>
              <w:jc w:val="both"/>
            </w:pPr>
            <w:r>
              <w:t xml:space="preserve">Cadena compuesta únicamente por caracteres válidos para el atributo </w:t>
            </w:r>
            <w:proofErr w:type="spellStart"/>
            <w:r w:rsidRPr="007245C7">
              <w:rPr>
                <w:i/>
                <w:iCs/>
              </w:rPr>
              <w:t>ID_Carrera</w:t>
            </w:r>
            <w:proofErr w:type="spellEnd"/>
            <w:r>
              <w:t xml:space="preserve"> de la A </w:t>
            </w:r>
            <w:proofErr w:type="spellStart"/>
            <w:r>
              <w:t>a</w:t>
            </w:r>
            <w:proofErr w:type="spellEnd"/>
            <w:r>
              <w:t xml:space="preserve"> la Z, 0 al 9 y el símbolo</w:t>
            </w:r>
            <w:r>
              <w:rPr>
                <w:b/>
                <w:bCs/>
              </w:rPr>
              <w:softHyphen/>
              <w:t xml:space="preserve"> – </w:t>
            </w:r>
            <w:r>
              <w:t>(</w:t>
            </w:r>
            <w:proofErr w:type="spellStart"/>
            <w:r>
              <w:t>guión</w:t>
            </w:r>
            <w:proofErr w:type="spellEnd"/>
            <w:r>
              <w:t>), de taño 8 y no nulo.</w:t>
            </w:r>
          </w:p>
          <w:p w14:paraId="6449F691" w14:textId="77777777" w:rsidR="006C18A8" w:rsidRDefault="006C18A8" w:rsidP="006C18A8">
            <w:pPr>
              <w:jc w:val="both"/>
            </w:pPr>
            <w:r>
              <w:t xml:space="preserve">De la forma: </w:t>
            </w:r>
            <w:r w:rsidRPr="004678A5">
              <w:rPr>
                <w:b/>
                <w:bCs/>
              </w:rPr>
              <w:t>ASD-0123</w:t>
            </w:r>
          </w:p>
          <w:p w14:paraId="0484FFDB" w14:textId="77777777" w:rsidR="006C18A8" w:rsidRDefault="006C18A8" w:rsidP="006C18A8">
            <w:pPr>
              <w:jc w:val="both"/>
            </w:pPr>
            <w:r>
              <w:t xml:space="preserve">(tres letras </w:t>
            </w:r>
            <w:proofErr w:type="spellStart"/>
            <w:r>
              <w:t>mayusculas</w:t>
            </w:r>
            <w:proofErr w:type="spellEnd"/>
            <w:r>
              <w:t xml:space="preserve">, seguidas del </w:t>
            </w:r>
            <w:proofErr w:type="spellStart"/>
            <w:r>
              <w:t>guión</w:t>
            </w:r>
            <w:proofErr w:type="spellEnd"/>
            <w:r>
              <w:t xml:space="preserve"> y cuatro dígitos).</w:t>
            </w:r>
          </w:p>
        </w:tc>
      </w:tr>
      <w:tr w:rsidR="006C18A8" w14:paraId="6827E2D5" w14:textId="77777777" w:rsidTr="008A5AF9">
        <w:tc>
          <w:tcPr>
            <w:tcW w:w="1782" w:type="dxa"/>
          </w:tcPr>
          <w:p w14:paraId="3AB40B0E" w14:textId="77777777" w:rsidR="006C18A8" w:rsidRDefault="006C18A8" w:rsidP="006C18A8">
            <w:pPr>
              <w:jc w:val="both"/>
            </w:pPr>
            <w:proofErr w:type="spellStart"/>
            <w:r>
              <w:t>Nombre_Carrera</w:t>
            </w:r>
            <w:proofErr w:type="spellEnd"/>
          </w:p>
        </w:tc>
        <w:tc>
          <w:tcPr>
            <w:tcW w:w="3483" w:type="dxa"/>
          </w:tcPr>
          <w:p w14:paraId="2818DC59" w14:textId="77777777" w:rsidR="006C18A8" w:rsidRDefault="006C18A8" w:rsidP="006C18A8">
            <w:pPr>
              <w:jc w:val="both"/>
            </w:pPr>
            <w:r>
              <w:t>Atributo que contiene el nombre de la carrera.</w:t>
            </w:r>
          </w:p>
        </w:tc>
        <w:tc>
          <w:tcPr>
            <w:tcW w:w="3563" w:type="dxa"/>
          </w:tcPr>
          <w:p w14:paraId="5CCA0804" w14:textId="77777777" w:rsidR="006C18A8" w:rsidRDefault="006C18A8" w:rsidP="006C18A8">
            <w:pPr>
              <w:jc w:val="both"/>
            </w:pPr>
            <w:r>
              <w:t xml:space="preserve">Conjunto de cadenas válidas para el atributo </w:t>
            </w:r>
            <w:proofErr w:type="spellStart"/>
            <w:r>
              <w:rPr>
                <w:i/>
                <w:iCs/>
              </w:rPr>
              <w:t>Nombre_Carrera</w:t>
            </w:r>
            <w:proofErr w:type="spellEnd"/>
            <w:r>
              <w:t xml:space="preserve"> compuestas por caracteres de la A </w:t>
            </w:r>
            <w:proofErr w:type="spellStart"/>
            <w:r>
              <w:t>a</w:t>
            </w:r>
            <w:proofErr w:type="spellEnd"/>
            <w:r>
              <w:t xml:space="preserve"> la Z(incluyendo mayúsculas y minúsculas), espacios en blanco, acentos y no nulo de máximo 80 caracteres.</w:t>
            </w:r>
          </w:p>
          <w:p w14:paraId="4DA25872" w14:textId="77777777" w:rsidR="006C18A8" w:rsidRPr="007245C7" w:rsidRDefault="006C18A8" w:rsidP="006C18A8">
            <w:pPr>
              <w:jc w:val="both"/>
            </w:pPr>
            <w:r>
              <w:t xml:space="preserve">De la forma: </w:t>
            </w:r>
            <w:r>
              <w:rPr>
                <w:b/>
                <w:bCs/>
              </w:rPr>
              <w:t>Ingeniería en Sistemas Computacionales</w:t>
            </w:r>
            <w:r>
              <w:t>.</w:t>
            </w:r>
          </w:p>
        </w:tc>
      </w:tr>
      <w:tr w:rsidR="006C18A8" w14:paraId="7728B45B" w14:textId="77777777" w:rsidTr="0017325A">
        <w:tc>
          <w:tcPr>
            <w:tcW w:w="8828" w:type="dxa"/>
            <w:gridSpan w:val="3"/>
          </w:tcPr>
          <w:p w14:paraId="5D35E1EA" w14:textId="77777777" w:rsidR="006C18A8" w:rsidRDefault="006C18A8" w:rsidP="006C18A8">
            <w:pPr>
              <w:jc w:val="center"/>
            </w:pPr>
            <w:r>
              <w:t>Generan</w:t>
            </w:r>
          </w:p>
        </w:tc>
      </w:tr>
      <w:tr w:rsidR="006C18A8" w14:paraId="44E36E3E" w14:textId="77777777" w:rsidTr="008A5AF9">
        <w:tc>
          <w:tcPr>
            <w:tcW w:w="1782" w:type="dxa"/>
          </w:tcPr>
          <w:p w14:paraId="6F9C0BE7" w14:textId="77777777" w:rsidR="006C18A8" w:rsidRDefault="006C18A8" w:rsidP="006C18A8">
            <w:pPr>
              <w:jc w:val="both"/>
            </w:pPr>
            <w:r>
              <w:t>Estatus</w:t>
            </w:r>
          </w:p>
        </w:tc>
        <w:tc>
          <w:tcPr>
            <w:tcW w:w="3483" w:type="dxa"/>
          </w:tcPr>
          <w:p w14:paraId="50819F11" w14:textId="77777777" w:rsidR="006C18A8" w:rsidRDefault="006C18A8" w:rsidP="006C18A8">
            <w:pPr>
              <w:jc w:val="both"/>
            </w:pPr>
            <w:r>
              <w:t>Atributo que guarda el estado de entrega del reporte de la materia de un maestro asignado.</w:t>
            </w:r>
          </w:p>
        </w:tc>
        <w:tc>
          <w:tcPr>
            <w:tcW w:w="3563" w:type="dxa"/>
          </w:tcPr>
          <w:p w14:paraId="17C03CA6" w14:textId="77777777" w:rsidR="006C18A8" w:rsidRPr="008B74ED" w:rsidRDefault="006C18A8" w:rsidP="006C18A8">
            <w:pPr>
              <w:jc w:val="both"/>
            </w:pPr>
            <w:r>
              <w:t xml:space="preserve">Cadena válida para el atributo </w:t>
            </w:r>
            <w:r>
              <w:rPr>
                <w:i/>
                <w:iCs/>
              </w:rPr>
              <w:t>Estatus</w:t>
            </w:r>
            <w:r>
              <w:t xml:space="preserve">, compuestas por caracteres de la A </w:t>
            </w:r>
            <w:proofErr w:type="spellStart"/>
            <w:r>
              <w:t>a</w:t>
            </w:r>
            <w:proofErr w:type="spellEnd"/>
            <w:r>
              <w:t xml:space="preserve"> la Z, espacios en blanco, acentos y no nulo de máximo 20 caracteres, utilizando las posibles opciones de la forma: </w:t>
            </w:r>
            <w:r>
              <w:rPr>
                <w:b/>
                <w:bCs/>
              </w:rPr>
              <w:t>Entregado, Retrasado, No entregado, Entrega tardía</w:t>
            </w:r>
            <w:r>
              <w:t>.</w:t>
            </w:r>
          </w:p>
        </w:tc>
      </w:tr>
      <w:tr w:rsidR="006C18A8" w14:paraId="75C15731" w14:textId="77777777" w:rsidTr="008A5AF9">
        <w:tc>
          <w:tcPr>
            <w:tcW w:w="1782" w:type="dxa"/>
          </w:tcPr>
          <w:p w14:paraId="6409145E" w14:textId="77777777" w:rsidR="006C18A8" w:rsidRDefault="006C18A8" w:rsidP="006C18A8">
            <w:pPr>
              <w:jc w:val="both"/>
            </w:pPr>
            <w:proofErr w:type="spellStart"/>
            <w:r>
              <w:t>ID_Generacion</w:t>
            </w:r>
            <w:proofErr w:type="spellEnd"/>
          </w:p>
        </w:tc>
        <w:tc>
          <w:tcPr>
            <w:tcW w:w="3483" w:type="dxa"/>
          </w:tcPr>
          <w:p w14:paraId="4B5F3DCD" w14:textId="77777777" w:rsidR="006C18A8" w:rsidRDefault="006C18A8" w:rsidP="006C18A8">
            <w:pPr>
              <w:jc w:val="both"/>
            </w:pPr>
            <w:r>
              <w:t>Atributo que guarda el identificador de la relación Generan.</w:t>
            </w:r>
          </w:p>
        </w:tc>
        <w:tc>
          <w:tcPr>
            <w:tcW w:w="3563" w:type="dxa"/>
          </w:tcPr>
          <w:p w14:paraId="1FD2D1A5" w14:textId="77777777" w:rsidR="006C18A8" w:rsidRPr="00AD270A" w:rsidRDefault="006C18A8" w:rsidP="006C18A8">
            <w:pPr>
              <w:jc w:val="both"/>
            </w:pPr>
            <w:r>
              <w:t xml:space="preserve">Conjunto de valores enteros positivos para el atributo </w:t>
            </w:r>
            <w:proofErr w:type="spellStart"/>
            <w:r>
              <w:t>ID_Generan</w:t>
            </w:r>
            <w:proofErr w:type="spellEnd"/>
            <w:r>
              <w:t>, con dígitos del 0 al 9 en un rango de 1 a indefinido y no nulos.</w:t>
            </w:r>
          </w:p>
        </w:tc>
      </w:tr>
      <w:tr w:rsidR="006C18A8" w14:paraId="6109E441" w14:textId="77777777" w:rsidTr="008A5AF9">
        <w:tc>
          <w:tcPr>
            <w:tcW w:w="1782" w:type="dxa"/>
          </w:tcPr>
          <w:p w14:paraId="599C514A" w14:textId="77777777" w:rsidR="006C18A8" w:rsidRDefault="006C18A8" w:rsidP="006C18A8">
            <w:pPr>
              <w:jc w:val="both"/>
            </w:pPr>
            <w:r>
              <w:t>Semestre</w:t>
            </w:r>
          </w:p>
        </w:tc>
        <w:tc>
          <w:tcPr>
            <w:tcW w:w="3483" w:type="dxa"/>
          </w:tcPr>
          <w:p w14:paraId="5CE75D6C" w14:textId="77777777" w:rsidR="006C18A8" w:rsidRDefault="006C18A8" w:rsidP="006C18A8">
            <w:pPr>
              <w:jc w:val="both"/>
            </w:pPr>
            <w:r>
              <w:t>Atributo que guarda el semestre actual.</w:t>
            </w:r>
          </w:p>
        </w:tc>
        <w:tc>
          <w:tcPr>
            <w:tcW w:w="3563" w:type="dxa"/>
          </w:tcPr>
          <w:p w14:paraId="32F7D466" w14:textId="77777777" w:rsidR="006C18A8" w:rsidRDefault="006C18A8" w:rsidP="006C18A8">
            <w:pPr>
              <w:jc w:val="both"/>
            </w:pPr>
            <w:r>
              <w:t xml:space="preserve">Conjunto de cadenas válidas para el atributo </w:t>
            </w:r>
            <w:r>
              <w:rPr>
                <w:i/>
                <w:iCs/>
              </w:rPr>
              <w:t xml:space="preserve">Semestre, </w:t>
            </w:r>
            <w:r>
              <w:t xml:space="preserve">compuestas por caracteres de la A </w:t>
            </w:r>
            <w:proofErr w:type="spellStart"/>
            <w:r>
              <w:t>a</w:t>
            </w:r>
            <w:proofErr w:type="spellEnd"/>
            <w:r>
              <w:t xml:space="preserve"> la Z (incluyendo mayúsculas y minúsculas), 0 al 9, espacios en blanco, acentos, símbolo</w:t>
            </w:r>
            <w:r>
              <w:rPr>
                <w:b/>
                <w:bCs/>
              </w:rPr>
              <w:softHyphen/>
              <w:t xml:space="preserve"> – </w:t>
            </w:r>
            <w:r>
              <w:t>(guion) y no nulo de máximo 25 caracteres.</w:t>
            </w:r>
          </w:p>
          <w:p w14:paraId="689C1090" w14:textId="77777777" w:rsidR="006C18A8" w:rsidRDefault="006C18A8" w:rsidP="006C18A8">
            <w:pPr>
              <w:jc w:val="both"/>
            </w:pPr>
          </w:p>
          <w:p w14:paraId="46345767" w14:textId="77777777" w:rsidR="006C18A8" w:rsidRPr="003F76CF" w:rsidRDefault="006C18A8" w:rsidP="006C18A8">
            <w:pPr>
              <w:jc w:val="both"/>
              <w:rPr>
                <w:b/>
                <w:bCs/>
              </w:rPr>
            </w:pPr>
            <w:r>
              <w:t xml:space="preserve">De la forma: </w:t>
            </w:r>
            <w:r>
              <w:rPr>
                <w:b/>
                <w:bCs/>
              </w:rPr>
              <w:t xml:space="preserve">Enero – </w:t>
            </w:r>
            <w:proofErr w:type="gramStart"/>
            <w:r>
              <w:rPr>
                <w:b/>
                <w:bCs/>
              </w:rPr>
              <w:t>Junio</w:t>
            </w:r>
            <w:proofErr w:type="gramEnd"/>
            <w:r>
              <w:rPr>
                <w:b/>
                <w:bCs/>
              </w:rPr>
              <w:t xml:space="preserve"> 2022</w:t>
            </w:r>
          </w:p>
        </w:tc>
      </w:tr>
      <w:tr w:rsidR="006C18A8" w14:paraId="6B5B7EB1" w14:textId="77777777" w:rsidTr="006E7104">
        <w:tc>
          <w:tcPr>
            <w:tcW w:w="8828" w:type="dxa"/>
            <w:gridSpan w:val="3"/>
          </w:tcPr>
          <w:p w14:paraId="538689A6" w14:textId="77777777" w:rsidR="006C18A8" w:rsidRDefault="006C18A8" w:rsidP="006C18A8">
            <w:pPr>
              <w:jc w:val="center"/>
            </w:pPr>
            <w:r>
              <w:lastRenderedPageBreak/>
              <w:t>Materias</w:t>
            </w:r>
          </w:p>
        </w:tc>
      </w:tr>
      <w:tr w:rsidR="006C18A8" w14:paraId="21CFF8E8" w14:textId="77777777" w:rsidTr="008A5AF9">
        <w:tc>
          <w:tcPr>
            <w:tcW w:w="1782" w:type="dxa"/>
          </w:tcPr>
          <w:p w14:paraId="301840E4" w14:textId="77777777" w:rsidR="006C18A8" w:rsidRDefault="006C18A8" w:rsidP="006C18A8">
            <w:pPr>
              <w:jc w:val="both"/>
            </w:pPr>
            <w:r>
              <w:t>Grado</w:t>
            </w:r>
          </w:p>
        </w:tc>
        <w:tc>
          <w:tcPr>
            <w:tcW w:w="3483" w:type="dxa"/>
          </w:tcPr>
          <w:p w14:paraId="2D7E3695" w14:textId="77777777" w:rsidR="006C18A8" w:rsidRDefault="006C18A8" w:rsidP="006C18A8">
            <w:pPr>
              <w:jc w:val="both"/>
            </w:pPr>
            <w:r>
              <w:t>Atributo que contiene el grado en la que se imparte una materia.</w:t>
            </w:r>
          </w:p>
        </w:tc>
        <w:tc>
          <w:tcPr>
            <w:tcW w:w="3563" w:type="dxa"/>
          </w:tcPr>
          <w:p w14:paraId="5E00BE1B" w14:textId="77777777" w:rsidR="006C18A8" w:rsidRDefault="006C18A8" w:rsidP="006C18A8">
            <w:pPr>
              <w:jc w:val="both"/>
            </w:pPr>
            <w:r>
              <w:t xml:space="preserve">Conjunto caracteres válidos para el atributo </w:t>
            </w:r>
            <w:r>
              <w:rPr>
                <w:i/>
                <w:iCs/>
              </w:rPr>
              <w:t>Grado</w:t>
            </w:r>
            <w:r>
              <w:t xml:space="preserve"> compuestos por caracteres numéricos del 0 al 1, de máximo 2 caracteres y no nulo.</w:t>
            </w:r>
          </w:p>
          <w:p w14:paraId="5D89F2B0" w14:textId="77777777" w:rsidR="006C18A8" w:rsidRDefault="006C18A8" w:rsidP="006C18A8">
            <w:pPr>
              <w:jc w:val="both"/>
            </w:pPr>
          </w:p>
          <w:p w14:paraId="103044D3" w14:textId="77777777" w:rsidR="006C18A8" w:rsidRDefault="006C18A8" w:rsidP="006C18A8">
            <w:pPr>
              <w:jc w:val="both"/>
              <w:rPr>
                <w:b/>
                <w:bCs/>
              </w:rPr>
            </w:pPr>
            <w:r>
              <w:t xml:space="preserve">De la forma: </w:t>
            </w:r>
            <w:r>
              <w:rPr>
                <w:b/>
                <w:bCs/>
              </w:rPr>
              <w:t>08</w:t>
            </w:r>
          </w:p>
          <w:p w14:paraId="26CD01EF" w14:textId="77777777" w:rsidR="006C18A8" w:rsidRDefault="006C18A8" w:rsidP="006C18A8">
            <w:pPr>
              <w:jc w:val="both"/>
            </w:pPr>
            <w:r>
              <w:t xml:space="preserve">(Cuyo valor numérico no puede ser menor a </w:t>
            </w:r>
            <w:r>
              <w:rPr>
                <w:b/>
                <w:bCs/>
              </w:rPr>
              <w:t>01</w:t>
            </w:r>
            <w:r>
              <w:t>).</w:t>
            </w:r>
          </w:p>
        </w:tc>
      </w:tr>
      <w:tr w:rsidR="006C18A8" w14:paraId="196E68D2" w14:textId="77777777" w:rsidTr="008A5AF9">
        <w:tc>
          <w:tcPr>
            <w:tcW w:w="1782" w:type="dxa"/>
          </w:tcPr>
          <w:p w14:paraId="428C8FE8" w14:textId="77777777" w:rsidR="006C18A8" w:rsidRDefault="006C18A8" w:rsidP="006C18A8">
            <w:pPr>
              <w:jc w:val="both"/>
            </w:pPr>
            <w:r>
              <w:t>Grupo</w:t>
            </w:r>
          </w:p>
        </w:tc>
        <w:tc>
          <w:tcPr>
            <w:tcW w:w="3483" w:type="dxa"/>
          </w:tcPr>
          <w:p w14:paraId="257996E4" w14:textId="77777777" w:rsidR="006C18A8" w:rsidRDefault="006C18A8" w:rsidP="006C18A8">
            <w:pPr>
              <w:jc w:val="both"/>
            </w:pPr>
            <w:r>
              <w:t>Atributo que contiene el grupo en el que se imparte una materia.</w:t>
            </w:r>
          </w:p>
        </w:tc>
        <w:tc>
          <w:tcPr>
            <w:tcW w:w="3563" w:type="dxa"/>
          </w:tcPr>
          <w:p w14:paraId="449E79FA" w14:textId="77777777" w:rsidR="006C18A8" w:rsidRDefault="006C18A8" w:rsidP="006C18A8">
            <w:pPr>
              <w:jc w:val="both"/>
            </w:pPr>
            <w:r>
              <w:t xml:space="preserve">Carácter válido para el atributo Grupo, compuesto de un carácter de la A </w:t>
            </w:r>
            <w:proofErr w:type="spellStart"/>
            <w:r>
              <w:t>a</w:t>
            </w:r>
            <w:proofErr w:type="spellEnd"/>
            <w:r>
              <w:t xml:space="preserve"> la Z mayúscula, de tamaño 1 y no nulo.</w:t>
            </w:r>
          </w:p>
          <w:p w14:paraId="0EBA3ACC" w14:textId="77777777" w:rsidR="006C18A8" w:rsidRDefault="006C18A8" w:rsidP="006C18A8">
            <w:pPr>
              <w:jc w:val="both"/>
            </w:pPr>
            <w:r>
              <w:t xml:space="preserve">De la forma: </w:t>
            </w:r>
            <w:r>
              <w:rPr>
                <w:b/>
                <w:bCs/>
              </w:rPr>
              <w:t>A</w:t>
            </w:r>
            <w:r>
              <w:t xml:space="preserve">, </w:t>
            </w:r>
            <w:r>
              <w:rPr>
                <w:b/>
                <w:bCs/>
              </w:rPr>
              <w:t>B</w:t>
            </w:r>
            <w:r>
              <w:t xml:space="preserve">, </w:t>
            </w:r>
            <w:r>
              <w:rPr>
                <w:b/>
                <w:bCs/>
              </w:rPr>
              <w:t xml:space="preserve">C </w:t>
            </w:r>
            <w:r>
              <w:t>…</w:t>
            </w:r>
          </w:p>
        </w:tc>
      </w:tr>
      <w:tr w:rsidR="006C18A8" w14:paraId="6C56196B" w14:textId="77777777" w:rsidTr="008A5AF9">
        <w:tc>
          <w:tcPr>
            <w:tcW w:w="1782" w:type="dxa"/>
          </w:tcPr>
          <w:p w14:paraId="3BB8096B" w14:textId="77777777" w:rsidR="006C18A8" w:rsidRDefault="006C18A8" w:rsidP="006C18A8">
            <w:pPr>
              <w:jc w:val="both"/>
            </w:pPr>
            <w:proofErr w:type="spellStart"/>
            <w:r>
              <w:t>ID_Materia</w:t>
            </w:r>
            <w:proofErr w:type="spellEnd"/>
          </w:p>
        </w:tc>
        <w:tc>
          <w:tcPr>
            <w:tcW w:w="3483" w:type="dxa"/>
          </w:tcPr>
          <w:p w14:paraId="1E4E3281" w14:textId="77777777" w:rsidR="006C18A8" w:rsidRDefault="006C18A8" w:rsidP="006C18A8">
            <w:pPr>
              <w:jc w:val="both"/>
            </w:pPr>
            <w:r>
              <w:t>Atributo que guarda el identificador de la entidad Materias.</w:t>
            </w:r>
          </w:p>
        </w:tc>
        <w:tc>
          <w:tcPr>
            <w:tcW w:w="3563" w:type="dxa"/>
          </w:tcPr>
          <w:p w14:paraId="38F4302B" w14:textId="77777777" w:rsidR="006C18A8" w:rsidRDefault="006C18A8" w:rsidP="006C18A8">
            <w:pPr>
              <w:jc w:val="both"/>
            </w:pPr>
            <w:r>
              <w:t xml:space="preserve">Cadena compuesta únicamente por caracteres válidos para el atributo </w:t>
            </w:r>
            <w:proofErr w:type="spellStart"/>
            <w:r w:rsidRPr="007245C7">
              <w:rPr>
                <w:i/>
                <w:iCs/>
              </w:rPr>
              <w:t>ID_</w:t>
            </w:r>
            <w:r>
              <w:rPr>
                <w:i/>
                <w:iCs/>
              </w:rPr>
              <w:t>Materia</w:t>
            </w:r>
            <w:proofErr w:type="spellEnd"/>
            <w:r>
              <w:t xml:space="preserve"> de la A </w:t>
            </w:r>
            <w:proofErr w:type="spellStart"/>
            <w:r>
              <w:t>a</w:t>
            </w:r>
            <w:proofErr w:type="spellEnd"/>
            <w:r>
              <w:t xml:space="preserve"> la Z , 0 al 9 y el símbolo</w:t>
            </w:r>
            <w:r>
              <w:rPr>
                <w:b/>
                <w:bCs/>
              </w:rPr>
              <w:softHyphen/>
              <w:t xml:space="preserve"> – </w:t>
            </w:r>
            <w:r>
              <w:t>(</w:t>
            </w:r>
            <w:proofErr w:type="spellStart"/>
            <w:r>
              <w:t>guión</w:t>
            </w:r>
            <w:proofErr w:type="spellEnd"/>
            <w:r>
              <w:t>), de taño 8 y no nulo.</w:t>
            </w:r>
          </w:p>
          <w:p w14:paraId="0AE8A908" w14:textId="77777777" w:rsidR="006C18A8" w:rsidRDefault="006C18A8" w:rsidP="006C18A8">
            <w:pPr>
              <w:jc w:val="both"/>
            </w:pPr>
            <w:r>
              <w:t xml:space="preserve">De la forma: </w:t>
            </w:r>
            <w:r w:rsidRPr="004678A5">
              <w:rPr>
                <w:b/>
                <w:bCs/>
              </w:rPr>
              <w:t>ASD-0123</w:t>
            </w:r>
          </w:p>
          <w:p w14:paraId="1AA94F5B" w14:textId="77777777" w:rsidR="006C18A8" w:rsidRPr="00B861B5" w:rsidRDefault="006C18A8" w:rsidP="006C18A8">
            <w:pPr>
              <w:jc w:val="both"/>
            </w:pPr>
            <w:r>
              <w:t xml:space="preserve">(tres letras </w:t>
            </w:r>
            <w:proofErr w:type="spellStart"/>
            <w:r>
              <w:t>mayusculas</w:t>
            </w:r>
            <w:proofErr w:type="spellEnd"/>
            <w:r>
              <w:t xml:space="preserve">, seguidas del </w:t>
            </w:r>
            <w:proofErr w:type="spellStart"/>
            <w:r>
              <w:t>guión</w:t>
            </w:r>
            <w:proofErr w:type="spellEnd"/>
            <w:r>
              <w:t xml:space="preserve"> y cuatro dígitos).</w:t>
            </w:r>
          </w:p>
        </w:tc>
      </w:tr>
      <w:tr w:rsidR="006C18A8" w14:paraId="17696D69" w14:textId="77777777" w:rsidTr="008A5AF9">
        <w:tc>
          <w:tcPr>
            <w:tcW w:w="1782" w:type="dxa"/>
          </w:tcPr>
          <w:p w14:paraId="3E1A0306" w14:textId="77777777" w:rsidR="006C18A8" w:rsidRDefault="006C18A8" w:rsidP="006C18A8">
            <w:pPr>
              <w:jc w:val="both"/>
            </w:pPr>
            <w:proofErr w:type="spellStart"/>
            <w:r>
              <w:t>Nombre_Materia</w:t>
            </w:r>
            <w:proofErr w:type="spellEnd"/>
          </w:p>
        </w:tc>
        <w:tc>
          <w:tcPr>
            <w:tcW w:w="3483" w:type="dxa"/>
          </w:tcPr>
          <w:p w14:paraId="06F2DF6A" w14:textId="77777777" w:rsidR="006C18A8" w:rsidRDefault="006C18A8" w:rsidP="006C18A8">
            <w:pPr>
              <w:jc w:val="both"/>
            </w:pPr>
            <w:r>
              <w:t>Atributo que contiene el nombre de la materia que se imparte.</w:t>
            </w:r>
          </w:p>
        </w:tc>
        <w:tc>
          <w:tcPr>
            <w:tcW w:w="3563" w:type="dxa"/>
          </w:tcPr>
          <w:p w14:paraId="2E719E01" w14:textId="77777777" w:rsidR="006C18A8" w:rsidRDefault="006C18A8" w:rsidP="006C18A8">
            <w:pPr>
              <w:jc w:val="both"/>
            </w:pPr>
            <w:r>
              <w:t xml:space="preserve">Conjunto de cadenas válidas para el atributo </w:t>
            </w:r>
            <w:proofErr w:type="spellStart"/>
            <w:r>
              <w:rPr>
                <w:i/>
                <w:iCs/>
              </w:rPr>
              <w:t>Nombre_Carrera</w:t>
            </w:r>
            <w:proofErr w:type="spellEnd"/>
            <w:r>
              <w:t xml:space="preserve"> compuestas por caracteres de la A </w:t>
            </w:r>
            <w:proofErr w:type="spellStart"/>
            <w:r>
              <w:t>a</w:t>
            </w:r>
            <w:proofErr w:type="spellEnd"/>
            <w:r>
              <w:t xml:space="preserve"> la Z(incluyendo mayúsculas y minúsculas), espacios en blanco, acentos, puntos y no nulo de máximo 200 caracteres.</w:t>
            </w:r>
          </w:p>
          <w:p w14:paraId="57C7648E" w14:textId="77777777" w:rsidR="006C18A8" w:rsidRDefault="006C18A8" w:rsidP="006C18A8">
            <w:pPr>
              <w:jc w:val="both"/>
            </w:pPr>
            <w:r>
              <w:t xml:space="preserve">De la forma: </w:t>
            </w:r>
            <w:r>
              <w:rPr>
                <w:b/>
                <w:bCs/>
              </w:rPr>
              <w:t>Administración de bases de datos</w:t>
            </w:r>
            <w:r>
              <w:t>.</w:t>
            </w:r>
          </w:p>
        </w:tc>
      </w:tr>
      <w:tr w:rsidR="006C18A8" w14:paraId="3937F628" w14:textId="77777777" w:rsidTr="00642576">
        <w:tc>
          <w:tcPr>
            <w:tcW w:w="8828" w:type="dxa"/>
            <w:gridSpan w:val="3"/>
          </w:tcPr>
          <w:p w14:paraId="4297161C" w14:textId="77777777" w:rsidR="006C18A8" w:rsidRDefault="006C18A8" w:rsidP="006C18A8">
            <w:pPr>
              <w:jc w:val="center"/>
            </w:pPr>
            <w:r>
              <w:t>Reportes</w:t>
            </w:r>
          </w:p>
        </w:tc>
      </w:tr>
      <w:tr w:rsidR="006C18A8" w14:paraId="7CF501E7" w14:textId="77777777" w:rsidTr="008A5AF9">
        <w:tc>
          <w:tcPr>
            <w:tcW w:w="1782" w:type="dxa"/>
          </w:tcPr>
          <w:p w14:paraId="32EB2909" w14:textId="77777777" w:rsidR="006C18A8" w:rsidRDefault="006C18A8" w:rsidP="006C18A8">
            <w:pPr>
              <w:jc w:val="both"/>
            </w:pPr>
            <w:r>
              <w:t>Descripción</w:t>
            </w:r>
          </w:p>
        </w:tc>
        <w:tc>
          <w:tcPr>
            <w:tcW w:w="3483" w:type="dxa"/>
          </w:tcPr>
          <w:p w14:paraId="02920335" w14:textId="77777777" w:rsidR="006C18A8" w:rsidRDefault="006C18A8" w:rsidP="006C18A8">
            <w:pPr>
              <w:jc w:val="both"/>
            </w:pPr>
            <w:r>
              <w:t>Atributo que guarda la descripción de un reporte.</w:t>
            </w:r>
          </w:p>
        </w:tc>
        <w:tc>
          <w:tcPr>
            <w:tcW w:w="3563" w:type="dxa"/>
          </w:tcPr>
          <w:p w14:paraId="3691BFED" w14:textId="77777777" w:rsidR="006C18A8" w:rsidRDefault="006C18A8" w:rsidP="006C18A8">
            <w:pPr>
              <w:jc w:val="both"/>
            </w:pPr>
            <w:r>
              <w:t xml:space="preserve">Conjunto de cadenas válidas para el atributo </w:t>
            </w:r>
            <w:proofErr w:type="spellStart"/>
            <w:r>
              <w:rPr>
                <w:i/>
                <w:iCs/>
              </w:rPr>
              <w:t>Nombre__Reporte</w:t>
            </w:r>
            <w:proofErr w:type="spellEnd"/>
            <w:r>
              <w:rPr>
                <w:i/>
                <w:iCs/>
              </w:rPr>
              <w:t xml:space="preserve">, </w:t>
            </w:r>
            <w:r>
              <w:t xml:space="preserve">compuestas por caracteres de la A </w:t>
            </w:r>
            <w:proofErr w:type="spellStart"/>
            <w:r>
              <w:t>a</w:t>
            </w:r>
            <w:proofErr w:type="spellEnd"/>
            <w:r>
              <w:t xml:space="preserve"> la Z (incluyendo mayúsculas y minúsculas), 0 al 9, espacios en blanco, acentos, </w:t>
            </w:r>
            <w:proofErr w:type="gramStart"/>
            <w:r>
              <w:t>símbolo</w:t>
            </w:r>
            <w:r>
              <w:rPr>
                <w:b/>
                <w:bCs/>
              </w:rPr>
              <w:softHyphen/>
              <w:t xml:space="preserve">  –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(guion) y no nulo de máximo 1000 caracteres.</w:t>
            </w:r>
          </w:p>
          <w:p w14:paraId="107CBF5E" w14:textId="77777777" w:rsidR="006C18A8" w:rsidRDefault="006C18A8" w:rsidP="006C18A8">
            <w:pPr>
              <w:jc w:val="both"/>
            </w:pPr>
          </w:p>
          <w:p w14:paraId="1CC64295" w14:textId="77777777" w:rsidR="006C18A8" w:rsidRDefault="006C18A8" w:rsidP="006C18A8">
            <w:pPr>
              <w:jc w:val="both"/>
            </w:pPr>
            <w:r>
              <w:t xml:space="preserve">De la forma: </w:t>
            </w:r>
            <w:r>
              <w:rPr>
                <w:b/>
                <w:bCs/>
              </w:rPr>
              <w:t>Reporte de inicio de curso.</w:t>
            </w:r>
          </w:p>
        </w:tc>
      </w:tr>
      <w:tr w:rsidR="006C18A8" w14:paraId="37F02C80" w14:textId="77777777" w:rsidTr="008A5AF9">
        <w:tc>
          <w:tcPr>
            <w:tcW w:w="1782" w:type="dxa"/>
          </w:tcPr>
          <w:p w14:paraId="5E56E876" w14:textId="77777777" w:rsidR="006C18A8" w:rsidRDefault="006C18A8" w:rsidP="006C18A8">
            <w:pPr>
              <w:jc w:val="both"/>
            </w:pPr>
            <w:proofErr w:type="spellStart"/>
            <w:r>
              <w:t>Fecha_Entrega</w:t>
            </w:r>
            <w:proofErr w:type="spellEnd"/>
          </w:p>
        </w:tc>
        <w:tc>
          <w:tcPr>
            <w:tcW w:w="3483" w:type="dxa"/>
          </w:tcPr>
          <w:p w14:paraId="4720E649" w14:textId="77777777" w:rsidR="006C18A8" w:rsidRDefault="006C18A8" w:rsidP="006C18A8">
            <w:pPr>
              <w:jc w:val="both"/>
            </w:pPr>
            <w:r>
              <w:t>Atributo que guarda la fecha en la que un reporte debe ser entregado.</w:t>
            </w:r>
          </w:p>
        </w:tc>
        <w:tc>
          <w:tcPr>
            <w:tcW w:w="3563" w:type="dxa"/>
          </w:tcPr>
          <w:p w14:paraId="542F5C2E" w14:textId="77777777" w:rsidR="006C18A8" w:rsidRDefault="006C18A8" w:rsidP="006C18A8">
            <w:pPr>
              <w:jc w:val="both"/>
            </w:pPr>
            <w:r>
              <w:t xml:space="preserve">Valor tipo </w:t>
            </w:r>
            <w:r>
              <w:rPr>
                <w:i/>
                <w:iCs/>
              </w:rPr>
              <w:t xml:space="preserve">date </w:t>
            </w:r>
            <w:r>
              <w:t xml:space="preserve">para el atributo </w:t>
            </w:r>
            <w:proofErr w:type="spellStart"/>
            <w:r>
              <w:rPr>
                <w:i/>
                <w:iCs/>
              </w:rPr>
              <w:t>Fecha_Entrega</w:t>
            </w:r>
            <w:proofErr w:type="spellEnd"/>
            <w:r>
              <w:t>, no nulo.</w:t>
            </w:r>
          </w:p>
        </w:tc>
      </w:tr>
      <w:tr w:rsidR="006C18A8" w14:paraId="68FBA667" w14:textId="77777777" w:rsidTr="008A5AF9">
        <w:tc>
          <w:tcPr>
            <w:tcW w:w="1782" w:type="dxa"/>
          </w:tcPr>
          <w:p w14:paraId="13E7F189" w14:textId="77777777" w:rsidR="006C18A8" w:rsidRDefault="006C18A8" w:rsidP="006C18A8">
            <w:pPr>
              <w:jc w:val="both"/>
            </w:pPr>
            <w:proofErr w:type="spellStart"/>
            <w:r>
              <w:t>ID_Reportes</w:t>
            </w:r>
            <w:proofErr w:type="spellEnd"/>
          </w:p>
        </w:tc>
        <w:tc>
          <w:tcPr>
            <w:tcW w:w="3483" w:type="dxa"/>
          </w:tcPr>
          <w:p w14:paraId="4429CFBD" w14:textId="77777777" w:rsidR="006C18A8" w:rsidRDefault="006C18A8" w:rsidP="006C18A8">
            <w:pPr>
              <w:jc w:val="both"/>
            </w:pPr>
            <w:r>
              <w:t>Atributo que guarda el identificador de la entidad Reportes.</w:t>
            </w:r>
          </w:p>
        </w:tc>
        <w:tc>
          <w:tcPr>
            <w:tcW w:w="3563" w:type="dxa"/>
          </w:tcPr>
          <w:p w14:paraId="13135DA1" w14:textId="77777777" w:rsidR="006C18A8" w:rsidRPr="006A41F0" w:rsidRDefault="006C18A8" w:rsidP="006C18A8">
            <w:pPr>
              <w:jc w:val="both"/>
            </w:pPr>
            <w:r>
              <w:t xml:space="preserve">Conjunto de valores enteros positivos para el atributo </w:t>
            </w:r>
            <w:proofErr w:type="spellStart"/>
            <w:r>
              <w:t>ID_Reportes</w:t>
            </w:r>
            <w:proofErr w:type="spellEnd"/>
            <w:r>
              <w:t>, con dígitos del 0 al 9 en un rango de 1 a indefinido y no nulos.</w:t>
            </w:r>
          </w:p>
        </w:tc>
      </w:tr>
      <w:tr w:rsidR="006C18A8" w14:paraId="50779FD4" w14:textId="77777777" w:rsidTr="008A5AF9">
        <w:tc>
          <w:tcPr>
            <w:tcW w:w="1782" w:type="dxa"/>
          </w:tcPr>
          <w:p w14:paraId="192BB11C" w14:textId="77777777" w:rsidR="006C18A8" w:rsidRDefault="006C18A8" w:rsidP="006C18A8">
            <w:pPr>
              <w:jc w:val="both"/>
            </w:pPr>
            <w:proofErr w:type="spellStart"/>
            <w:r>
              <w:lastRenderedPageBreak/>
              <w:t>Nombre_Reporte</w:t>
            </w:r>
            <w:proofErr w:type="spellEnd"/>
          </w:p>
        </w:tc>
        <w:tc>
          <w:tcPr>
            <w:tcW w:w="3483" w:type="dxa"/>
          </w:tcPr>
          <w:p w14:paraId="3C364408" w14:textId="77777777" w:rsidR="006C18A8" w:rsidRDefault="006C18A8" w:rsidP="006C18A8">
            <w:pPr>
              <w:jc w:val="both"/>
            </w:pPr>
            <w:r>
              <w:t>Atributo que contiene el nombre del reporte que se solicita.</w:t>
            </w:r>
          </w:p>
        </w:tc>
        <w:tc>
          <w:tcPr>
            <w:tcW w:w="3563" w:type="dxa"/>
          </w:tcPr>
          <w:p w14:paraId="08DCBDFA" w14:textId="77777777" w:rsidR="006C18A8" w:rsidRDefault="006C18A8" w:rsidP="006C18A8">
            <w:pPr>
              <w:jc w:val="both"/>
            </w:pPr>
            <w:r>
              <w:t xml:space="preserve">Conjunto de cadenas válidas para el atributo </w:t>
            </w:r>
            <w:proofErr w:type="spellStart"/>
            <w:r>
              <w:rPr>
                <w:i/>
                <w:iCs/>
              </w:rPr>
              <w:t>Nombre__Reporte</w:t>
            </w:r>
            <w:proofErr w:type="spellEnd"/>
            <w:r>
              <w:rPr>
                <w:i/>
                <w:iCs/>
              </w:rPr>
              <w:t xml:space="preserve">, </w:t>
            </w:r>
            <w:r>
              <w:t xml:space="preserve">compuestas por caracteres de la A </w:t>
            </w:r>
            <w:proofErr w:type="spellStart"/>
            <w:r>
              <w:t>a</w:t>
            </w:r>
            <w:proofErr w:type="spellEnd"/>
            <w:r>
              <w:t xml:space="preserve"> la Z (incluyendo mayúsculas y minúsculas), 0 al 9, espacios en blanco, acentos, símbolo</w:t>
            </w:r>
            <w:r>
              <w:rPr>
                <w:b/>
                <w:bCs/>
              </w:rPr>
              <w:softHyphen/>
              <w:t xml:space="preserve"> – </w:t>
            </w:r>
            <w:r>
              <w:t>(guion) y no nulo de máximo 200 caracteres.</w:t>
            </w:r>
          </w:p>
          <w:p w14:paraId="1770D5D9" w14:textId="77777777" w:rsidR="006C18A8" w:rsidRDefault="006C18A8" w:rsidP="006C18A8">
            <w:pPr>
              <w:jc w:val="both"/>
            </w:pPr>
          </w:p>
          <w:p w14:paraId="5EC897E2" w14:textId="77777777" w:rsidR="006C18A8" w:rsidRDefault="006C18A8" w:rsidP="006C18A8">
            <w:pPr>
              <w:jc w:val="both"/>
            </w:pPr>
            <w:r>
              <w:t xml:space="preserve">De la forma: </w:t>
            </w:r>
            <w:r>
              <w:rPr>
                <w:b/>
                <w:bCs/>
              </w:rPr>
              <w:t>Reporte de inicio de curso.</w:t>
            </w:r>
          </w:p>
        </w:tc>
      </w:tr>
      <w:tr w:rsidR="006C18A8" w14:paraId="50C2EFEB" w14:textId="77777777" w:rsidTr="008A5AF9">
        <w:tc>
          <w:tcPr>
            <w:tcW w:w="1782" w:type="dxa"/>
          </w:tcPr>
          <w:p w14:paraId="183B62FB" w14:textId="77777777" w:rsidR="006C18A8" w:rsidRDefault="006C18A8" w:rsidP="006C18A8">
            <w:pPr>
              <w:jc w:val="both"/>
            </w:pPr>
            <w:r>
              <w:t>Opcional</w:t>
            </w:r>
          </w:p>
        </w:tc>
        <w:tc>
          <w:tcPr>
            <w:tcW w:w="3483" w:type="dxa"/>
          </w:tcPr>
          <w:p w14:paraId="3950FE4B" w14:textId="77777777" w:rsidR="006C18A8" w:rsidRDefault="006C18A8" w:rsidP="006C18A8">
            <w:pPr>
              <w:jc w:val="both"/>
            </w:pPr>
            <w:r>
              <w:t>Atributo que identifica si un reporte es opcional o no.</w:t>
            </w:r>
          </w:p>
        </w:tc>
        <w:tc>
          <w:tcPr>
            <w:tcW w:w="3563" w:type="dxa"/>
          </w:tcPr>
          <w:p w14:paraId="7338452E" w14:textId="77777777" w:rsidR="006C18A8" w:rsidRPr="005305B3" w:rsidRDefault="006C18A8" w:rsidP="006C18A8">
            <w:pPr>
              <w:jc w:val="both"/>
            </w:pPr>
            <w:r>
              <w:t xml:space="preserve">Valor tipo </w:t>
            </w:r>
            <w:proofErr w:type="spellStart"/>
            <w:r>
              <w:rPr>
                <w:i/>
                <w:iCs/>
              </w:rPr>
              <w:t>boolean</w:t>
            </w:r>
            <w:proofErr w:type="spellEnd"/>
            <w:r>
              <w:t xml:space="preserve"> para el atributo </w:t>
            </w:r>
            <w:r>
              <w:rPr>
                <w:i/>
                <w:iCs/>
              </w:rPr>
              <w:t xml:space="preserve">Opcional </w:t>
            </w:r>
            <w:r>
              <w:t>no nulo.</w:t>
            </w:r>
          </w:p>
        </w:tc>
      </w:tr>
      <w:tr w:rsidR="006C18A8" w14:paraId="440D2C38" w14:textId="77777777" w:rsidTr="00BC5020">
        <w:tc>
          <w:tcPr>
            <w:tcW w:w="8828" w:type="dxa"/>
            <w:gridSpan w:val="3"/>
          </w:tcPr>
          <w:p w14:paraId="617AEE19" w14:textId="77777777" w:rsidR="006C18A8" w:rsidRDefault="006C18A8" w:rsidP="006C18A8">
            <w:pPr>
              <w:jc w:val="center"/>
            </w:pPr>
            <w:r>
              <w:t>Usuarios</w:t>
            </w:r>
          </w:p>
        </w:tc>
      </w:tr>
      <w:tr w:rsidR="006C18A8" w14:paraId="3A86B9B0" w14:textId="77777777" w:rsidTr="008A5AF9">
        <w:tc>
          <w:tcPr>
            <w:tcW w:w="1782" w:type="dxa"/>
          </w:tcPr>
          <w:p w14:paraId="486632D7" w14:textId="77777777" w:rsidR="006C18A8" w:rsidRDefault="006C18A8" w:rsidP="006C18A8">
            <w:pPr>
              <w:jc w:val="both"/>
            </w:pPr>
            <w:proofErr w:type="spellStart"/>
            <w:r>
              <w:t>CorreoE</w:t>
            </w:r>
            <w:proofErr w:type="spellEnd"/>
          </w:p>
        </w:tc>
        <w:tc>
          <w:tcPr>
            <w:tcW w:w="3483" w:type="dxa"/>
          </w:tcPr>
          <w:p w14:paraId="13B93B6C" w14:textId="77777777" w:rsidR="006C18A8" w:rsidRDefault="006C18A8" w:rsidP="006C18A8">
            <w:pPr>
              <w:jc w:val="both"/>
            </w:pPr>
            <w:r>
              <w:t>Atributo que guarda el correo electrónico del usuario.</w:t>
            </w:r>
          </w:p>
        </w:tc>
        <w:tc>
          <w:tcPr>
            <w:tcW w:w="3563" w:type="dxa"/>
          </w:tcPr>
          <w:p w14:paraId="4429657E" w14:textId="77777777" w:rsidR="006C18A8" w:rsidRDefault="006C18A8" w:rsidP="006C18A8">
            <w:pPr>
              <w:jc w:val="both"/>
            </w:pPr>
            <w:r>
              <w:t xml:space="preserve">Cadena válida para el atributo </w:t>
            </w:r>
            <w:proofErr w:type="spellStart"/>
            <w:r>
              <w:rPr>
                <w:i/>
                <w:iCs/>
              </w:rPr>
              <w:t>CorreoE</w:t>
            </w:r>
            <w:proofErr w:type="spellEnd"/>
            <w:r>
              <w:rPr>
                <w:i/>
                <w:iCs/>
              </w:rPr>
              <w:t xml:space="preserve"> </w:t>
            </w:r>
            <w:r w:rsidRPr="00E20792">
              <w:t>compuesta</w:t>
            </w:r>
            <w:r>
              <w:t xml:space="preserve"> de caracteres de la A </w:t>
            </w:r>
            <w:proofErr w:type="spellStart"/>
            <w:r>
              <w:t>a</w:t>
            </w:r>
            <w:proofErr w:type="spellEnd"/>
            <w:r>
              <w:t xml:space="preserve"> la Z (incluyendo mayúsculas y minúsculas), 0 al 9, símbolos – (</w:t>
            </w:r>
            <w:proofErr w:type="spellStart"/>
            <w:r>
              <w:t>guión</w:t>
            </w:r>
            <w:proofErr w:type="spellEnd"/>
            <w:r>
              <w:t>), . (punto), @ (arroba), _ (</w:t>
            </w:r>
            <w:proofErr w:type="spellStart"/>
            <w:r>
              <w:t>guión</w:t>
            </w:r>
            <w:proofErr w:type="spellEnd"/>
            <w:r>
              <w:t xml:space="preserve"> bajo), ~ (virgulilla) no nulo de máximo 100 caracteres.</w:t>
            </w:r>
          </w:p>
          <w:p w14:paraId="032762A7" w14:textId="77777777" w:rsidR="006C18A8" w:rsidRDefault="006C18A8" w:rsidP="006C18A8">
            <w:pPr>
              <w:jc w:val="both"/>
              <w:rPr>
                <w:b/>
                <w:bCs/>
              </w:rPr>
            </w:pPr>
          </w:p>
          <w:p w14:paraId="190045E9" w14:textId="77777777" w:rsidR="006C18A8" w:rsidRPr="00E20792" w:rsidRDefault="006C18A8" w:rsidP="006C18A8">
            <w:pPr>
              <w:jc w:val="both"/>
              <w:rPr>
                <w:b/>
                <w:bCs/>
              </w:rPr>
            </w:pPr>
            <w:r>
              <w:t xml:space="preserve">De la forma: </w:t>
            </w:r>
            <w:r>
              <w:rPr>
                <w:b/>
                <w:bCs/>
              </w:rPr>
              <w:t>M123123@cdguzman.tecnm.mx</w:t>
            </w:r>
          </w:p>
        </w:tc>
      </w:tr>
      <w:tr w:rsidR="006C18A8" w14:paraId="0F398D4A" w14:textId="77777777" w:rsidTr="008A5AF9">
        <w:tc>
          <w:tcPr>
            <w:tcW w:w="1782" w:type="dxa"/>
          </w:tcPr>
          <w:p w14:paraId="5D8E6EB3" w14:textId="77777777" w:rsidR="006C18A8" w:rsidRDefault="006C18A8" w:rsidP="006C18A8">
            <w:pPr>
              <w:jc w:val="both"/>
            </w:pPr>
            <w:proofErr w:type="spellStart"/>
            <w:r>
              <w:t>ID_Usuario</w:t>
            </w:r>
            <w:proofErr w:type="spellEnd"/>
          </w:p>
        </w:tc>
        <w:tc>
          <w:tcPr>
            <w:tcW w:w="3483" w:type="dxa"/>
          </w:tcPr>
          <w:p w14:paraId="3C39BA18" w14:textId="77777777" w:rsidR="006C18A8" w:rsidRDefault="006C18A8" w:rsidP="006C18A8">
            <w:pPr>
              <w:jc w:val="both"/>
            </w:pPr>
            <w:r>
              <w:t>Atributo que guarda el identificador de la entidad Usuarios.</w:t>
            </w:r>
          </w:p>
        </w:tc>
        <w:tc>
          <w:tcPr>
            <w:tcW w:w="3563" w:type="dxa"/>
          </w:tcPr>
          <w:p w14:paraId="0DA5083C" w14:textId="77777777" w:rsidR="006C18A8" w:rsidRDefault="006C18A8" w:rsidP="006C18A8">
            <w:pPr>
              <w:jc w:val="both"/>
            </w:pPr>
            <w:r>
              <w:t xml:space="preserve">Conjunto de valores enteros positivos para el atributo </w:t>
            </w:r>
            <w:proofErr w:type="spellStart"/>
            <w:r w:rsidRPr="0094636C">
              <w:rPr>
                <w:i/>
                <w:iCs/>
              </w:rPr>
              <w:t>ID_Usuarios</w:t>
            </w:r>
            <w:proofErr w:type="spellEnd"/>
            <w:r>
              <w:t>, con dígitos del 0 al 9 en un rango de 1 a indefinido y no nulos.</w:t>
            </w:r>
          </w:p>
        </w:tc>
      </w:tr>
      <w:tr w:rsidR="006C18A8" w14:paraId="7161C784" w14:textId="77777777" w:rsidTr="008A5AF9">
        <w:tc>
          <w:tcPr>
            <w:tcW w:w="1782" w:type="dxa"/>
          </w:tcPr>
          <w:p w14:paraId="2DEDF8CC" w14:textId="77777777" w:rsidR="006C18A8" w:rsidRDefault="006C18A8" w:rsidP="006C18A8">
            <w:pPr>
              <w:jc w:val="both"/>
            </w:pPr>
            <w:proofErr w:type="spellStart"/>
            <w:r>
              <w:t>Nombre_Usuario</w:t>
            </w:r>
            <w:proofErr w:type="spellEnd"/>
          </w:p>
        </w:tc>
        <w:tc>
          <w:tcPr>
            <w:tcW w:w="3483" w:type="dxa"/>
          </w:tcPr>
          <w:p w14:paraId="1D6E6455" w14:textId="77777777" w:rsidR="006C18A8" w:rsidRDefault="006C18A8" w:rsidP="006C18A8">
            <w:pPr>
              <w:jc w:val="both"/>
            </w:pPr>
            <w:r>
              <w:t>Atributo que guarda el nombre del usuario.</w:t>
            </w:r>
          </w:p>
        </w:tc>
        <w:tc>
          <w:tcPr>
            <w:tcW w:w="3563" w:type="dxa"/>
          </w:tcPr>
          <w:p w14:paraId="2F0BC987" w14:textId="77777777" w:rsidR="006C18A8" w:rsidRDefault="006C18A8" w:rsidP="006C18A8">
            <w:pPr>
              <w:jc w:val="both"/>
            </w:pPr>
            <w:r>
              <w:t xml:space="preserve">Conjunto de cadenas válidas para el atributo </w:t>
            </w:r>
            <w:proofErr w:type="spellStart"/>
            <w:r>
              <w:rPr>
                <w:i/>
                <w:iCs/>
              </w:rPr>
              <w:t>Nombre_Usuario</w:t>
            </w:r>
            <w:proofErr w:type="spellEnd"/>
            <w:r>
              <w:rPr>
                <w:i/>
                <w:iCs/>
              </w:rPr>
              <w:t xml:space="preserve">, </w:t>
            </w:r>
            <w:r>
              <w:t xml:space="preserve">compuestas por caracteres de la A </w:t>
            </w:r>
            <w:proofErr w:type="spellStart"/>
            <w:r>
              <w:t>a</w:t>
            </w:r>
            <w:proofErr w:type="spellEnd"/>
            <w:r>
              <w:t xml:space="preserve"> la Z (incluyendo mayúsculas y minúsculas), espacios en blanco, acentos y el símbolo . (punto) y no nulo de máximo 100 caracteres.</w:t>
            </w:r>
          </w:p>
          <w:p w14:paraId="723EFFCE" w14:textId="77777777" w:rsidR="006C18A8" w:rsidRDefault="006C18A8" w:rsidP="006C18A8">
            <w:pPr>
              <w:jc w:val="both"/>
            </w:pPr>
          </w:p>
          <w:p w14:paraId="75E871C7" w14:textId="77777777" w:rsidR="006C18A8" w:rsidRDefault="006C18A8" w:rsidP="006C18A8">
            <w:pPr>
              <w:jc w:val="both"/>
            </w:pPr>
            <w:r>
              <w:t xml:space="preserve">De la forma: </w:t>
            </w:r>
            <w:r>
              <w:rPr>
                <w:b/>
                <w:bCs/>
              </w:rPr>
              <w:t xml:space="preserve">José Rafael Chávez </w:t>
            </w:r>
            <w:proofErr w:type="spellStart"/>
            <w:r>
              <w:rPr>
                <w:b/>
                <w:bCs/>
              </w:rPr>
              <w:t>Rios</w:t>
            </w:r>
            <w:proofErr w:type="spellEnd"/>
          </w:p>
        </w:tc>
      </w:tr>
      <w:tr w:rsidR="006C18A8" w14:paraId="0BC88074" w14:textId="77777777" w:rsidTr="008A5AF9">
        <w:tc>
          <w:tcPr>
            <w:tcW w:w="1782" w:type="dxa"/>
          </w:tcPr>
          <w:p w14:paraId="4F300644" w14:textId="77777777" w:rsidR="006C18A8" w:rsidRDefault="006C18A8" w:rsidP="006C18A8">
            <w:pPr>
              <w:jc w:val="both"/>
            </w:pPr>
            <w:proofErr w:type="spellStart"/>
            <w:r>
              <w:t>Password</w:t>
            </w:r>
            <w:proofErr w:type="spellEnd"/>
          </w:p>
        </w:tc>
        <w:tc>
          <w:tcPr>
            <w:tcW w:w="3483" w:type="dxa"/>
          </w:tcPr>
          <w:p w14:paraId="006D4D87" w14:textId="77777777" w:rsidR="006C18A8" w:rsidRDefault="006C18A8" w:rsidP="006C18A8">
            <w:pPr>
              <w:jc w:val="both"/>
            </w:pPr>
            <w:r>
              <w:t>Atributo que guarda la contraseña del usuario.</w:t>
            </w:r>
          </w:p>
        </w:tc>
        <w:tc>
          <w:tcPr>
            <w:tcW w:w="3563" w:type="dxa"/>
          </w:tcPr>
          <w:p w14:paraId="7C43D9F4" w14:textId="77777777" w:rsidR="006C18A8" w:rsidRDefault="006C18A8" w:rsidP="006C18A8">
            <w:pPr>
              <w:jc w:val="both"/>
            </w:pPr>
            <w:r>
              <w:t xml:space="preserve">Conjunto de caracteres para el atributo </w:t>
            </w:r>
            <w:proofErr w:type="spellStart"/>
            <w:r>
              <w:rPr>
                <w:i/>
                <w:iCs/>
              </w:rPr>
              <w:t>Password</w:t>
            </w:r>
            <w:proofErr w:type="spellEnd"/>
            <w:r>
              <w:rPr>
                <w:i/>
                <w:iCs/>
              </w:rPr>
              <w:t xml:space="preserve">, </w:t>
            </w:r>
            <w:r>
              <w:t>no nulo y de máximo 20 caracteres.</w:t>
            </w:r>
          </w:p>
          <w:p w14:paraId="520D6266" w14:textId="77777777" w:rsidR="006C18A8" w:rsidRDefault="006C18A8" w:rsidP="006C18A8">
            <w:pPr>
              <w:jc w:val="both"/>
            </w:pPr>
          </w:p>
          <w:p w14:paraId="6684B2B4" w14:textId="77777777" w:rsidR="006C18A8" w:rsidRPr="00B64B0F" w:rsidRDefault="006C18A8" w:rsidP="006C18A8">
            <w:pPr>
              <w:jc w:val="both"/>
            </w:pPr>
            <w:r>
              <w:t xml:space="preserve">Este campo puede incluir cualquier tipo de carácter incluido en la tabla ASCII. </w:t>
            </w:r>
          </w:p>
        </w:tc>
      </w:tr>
      <w:tr w:rsidR="006C18A8" w14:paraId="0DF132E9" w14:textId="77777777" w:rsidTr="008A5AF9">
        <w:tc>
          <w:tcPr>
            <w:tcW w:w="1782" w:type="dxa"/>
          </w:tcPr>
          <w:p w14:paraId="5C6B2918" w14:textId="06394A1E" w:rsidR="006C18A8" w:rsidRDefault="006C18A8" w:rsidP="006C18A8">
            <w:pPr>
              <w:jc w:val="both"/>
            </w:pPr>
            <w:r>
              <w:t>Permiso</w:t>
            </w:r>
          </w:p>
        </w:tc>
        <w:tc>
          <w:tcPr>
            <w:tcW w:w="3483" w:type="dxa"/>
          </w:tcPr>
          <w:p w14:paraId="16145FF4" w14:textId="7E0D5A4D" w:rsidR="006C18A8" w:rsidRDefault="006C18A8" w:rsidP="006C18A8">
            <w:pPr>
              <w:jc w:val="both"/>
            </w:pPr>
            <w:r>
              <w:t>Atributo que guarda el valor de permisos de un Usuario.</w:t>
            </w:r>
          </w:p>
        </w:tc>
        <w:tc>
          <w:tcPr>
            <w:tcW w:w="3563" w:type="dxa"/>
          </w:tcPr>
          <w:p w14:paraId="26B1CC23" w14:textId="72D88C5B" w:rsidR="006C18A8" w:rsidRDefault="006C18A8" w:rsidP="006C18A8">
            <w:pPr>
              <w:jc w:val="both"/>
            </w:pPr>
            <w:r>
              <w:t xml:space="preserve">Valor tipo </w:t>
            </w:r>
            <w:proofErr w:type="spellStart"/>
            <w:r>
              <w:rPr>
                <w:i/>
                <w:iCs/>
              </w:rPr>
              <w:t>boolean</w:t>
            </w:r>
            <w:proofErr w:type="spellEnd"/>
            <w:r>
              <w:t xml:space="preserve"> para el atributo </w:t>
            </w:r>
            <w:r>
              <w:rPr>
                <w:i/>
                <w:iCs/>
              </w:rPr>
              <w:t xml:space="preserve">Permiso </w:t>
            </w:r>
            <w:r>
              <w:t>no nulo.</w:t>
            </w:r>
          </w:p>
        </w:tc>
      </w:tr>
      <w:tr w:rsidR="006C18A8" w14:paraId="5C29B3F0" w14:textId="77777777" w:rsidTr="008A5AF9">
        <w:tc>
          <w:tcPr>
            <w:tcW w:w="1782" w:type="dxa"/>
          </w:tcPr>
          <w:p w14:paraId="25F4AC8C" w14:textId="77777777" w:rsidR="006C18A8" w:rsidRDefault="006C18A8" w:rsidP="006C18A8">
            <w:pPr>
              <w:jc w:val="both"/>
            </w:pPr>
            <w:proofErr w:type="spellStart"/>
            <w:r>
              <w:t>Tipo_Usuario</w:t>
            </w:r>
            <w:proofErr w:type="spellEnd"/>
          </w:p>
        </w:tc>
        <w:tc>
          <w:tcPr>
            <w:tcW w:w="3483" w:type="dxa"/>
          </w:tcPr>
          <w:p w14:paraId="368C387F" w14:textId="77777777" w:rsidR="006C18A8" w:rsidRDefault="006C18A8" w:rsidP="006C18A8">
            <w:pPr>
              <w:jc w:val="both"/>
            </w:pPr>
            <w:r>
              <w:t>Atributo que guarda el tipo de credencial que tiene el usuario.</w:t>
            </w:r>
          </w:p>
        </w:tc>
        <w:tc>
          <w:tcPr>
            <w:tcW w:w="3563" w:type="dxa"/>
          </w:tcPr>
          <w:p w14:paraId="3C603E79" w14:textId="77777777" w:rsidR="006C18A8" w:rsidRDefault="006C18A8" w:rsidP="006C18A8">
            <w:pPr>
              <w:jc w:val="both"/>
            </w:pPr>
            <w:r>
              <w:t xml:space="preserve">Conjunto de opciones válidas para el atributo </w:t>
            </w:r>
            <w:proofErr w:type="spellStart"/>
            <w:r>
              <w:rPr>
                <w:i/>
                <w:iCs/>
              </w:rPr>
              <w:t>Tipo_Usuario</w:t>
            </w:r>
            <w:proofErr w:type="spellEnd"/>
            <w:r>
              <w:rPr>
                <w:i/>
                <w:iCs/>
              </w:rPr>
              <w:t xml:space="preserve">, </w:t>
            </w:r>
            <w:r>
              <w:t xml:space="preserve">no nulo, cuyo </w:t>
            </w:r>
            <w:r>
              <w:lastRenderedPageBreak/>
              <w:t xml:space="preserve">valor solo puede ser uno de los </w:t>
            </w:r>
            <w:proofErr w:type="spellStart"/>
            <w:r>
              <w:t>sigueintes</w:t>
            </w:r>
            <w:proofErr w:type="spellEnd"/>
            <w:r>
              <w:t xml:space="preserve">:  </w:t>
            </w:r>
          </w:p>
          <w:p w14:paraId="534975BB" w14:textId="77777777" w:rsidR="006C18A8" w:rsidRDefault="006C18A8" w:rsidP="006C18A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rPr>
                <w:b/>
                <w:bCs/>
              </w:rPr>
              <w:t>Administrador</w:t>
            </w:r>
          </w:p>
          <w:p w14:paraId="4436759A" w14:textId="77777777" w:rsidR="006C18A8" w:rsidRDefault="006C18A8" w:rsidP="006C18A8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rPr>
                <w:b/>
                <w:bCs/>
              </w:rPr>
              <w:t>Docente</w:t>
            </w:r>
          </w:p>
          <w:p w14:paraId="784A79A5" w14:textId="77777777" w:rsidR="006C18A8" w:rsidRPr="00A13102" w:rsidRDefault="006C18A8" w:rsidP="006C18A8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Supervisor </w:t>
            </w:r>
          </w:p>
        </w:tc>
      </w:tr>
      <w:tr w:rsidR="006C18A8" w14:paraId="0048E98C" w14:textId="77777777" w:rsidTr="00A13102">
        <w:tc>
          <w:tcPr>
            <w:tcW w:w="1782" w:type="dxa"/>
          </w:tcPr>
          <w:p w14:paraId="46E8E7E9" w14:textId="77777777" w:rsidR="006C18A8" w:rsidRDefault="006C18A8" w:rsidP="006C18A8">
            <w:pPr>
              <w:jc w:val="both"/>
            </w:pPr>
            <w:proofErr w:type="spellStart"/>
            <w:r>
              <w:lastRenderedPageBreak/>
              <w:t>User</w:t>
            </w:r>
            <w:proofErr w:type="spellEnd"/>
          </w:p>
        </w:tc>
        <w:tc>
          <w:tcPr>
            <w:tcW w:w="3483" w:type="dxa"/>
          </w:tcPr>
          <w:p w14:paraId="7015BACC" w14:textId="77777777" w:rsidR="006C18A8" w:rsidRDefault="006C18A8" w:rsidP="006C18A8">
            <w:pPr>
              <w:jc w:val="both"/>
            </w:pPr>
            <w:r>
              <w:t>Atributo que guarda la credencial  de inicio de sesión del usuario.</w:t>
            </w:r>
          </w:p>
        </w:tc>
        <w:tc>
          <w:tcPr>
            <w:tcW w:w="3563" w:type="dxa"/>
          </w:tcPr>
          <w:p w14:paraId="0CAC0632" w14:textId="77777777" w:rsidR="006C18A8" w:rsidRDefault="006C18A8" w:rsidP="006C18A8">
            <w:pPr>
              <w:jc w:val="both"/>
            </w:pPr>
            <w:r>
              <w:t xml:space="preserve">Cadena válida para el atributo </w:t>
            </w:r>
            <w:proofErr w:type="spellStart"/>
            <w:r>
              <w:rPr>
                <w:i/>
                <w:iCs/>
              </w:rPr>
              <w:t>User</w:t>
            </w:r>
            <w:proofErr w:type="spellEnd"/>
            <w:r>
              <w:rPr>
                <w:i/>
                <w:iCs/>
              </w:rPr>
              <w:t xml:space="preserve"> </w:t>
            </w:r>
            <w:r w:rsidRPr="00E20792">
              <w:t>compuesta</w:t>
            </w:r>
            <w:r>
              <w:t xml:space="preserve"> de caracteres de la A </w:t>
            </w:r>
            <w:proofErr w:type="spellStart"/>
            <w:r>
              <w:t>a</w:t>
            </w:r>
            <w:proofErr w:type="spellEnd"/>
            <w:r>
              <w:t xml:space="preserve"> la Z (incluyendo mayúsculas y minúsculas), 0 al 9, símbolos – (</w:t>
            </w:r>
            <w:proofErr w:type="spellStart"/>
            <w:r>
              <w:t>guión</w:t>
            </w:r>
            <w:proofErr w:type="spellEnd"/>
            <w:r>
              <w:t>), . (punto), @ (arroba), _ (</w:t>
            </w:r>
            <w:proofErr w:type="spellStart"/>
            <w:r>
              <w:t>guión</w:t>
            </w:r>
            <w:proofErr w:type="spellEnd"/>
            <w:r>
              <w:t xml:space="preserve"> bajo), ~ (virgulilla) no nulo de máximo 20 caracteres.</w:t>
            </w:r>
          </w:p>
          <w:p w14:paraId="3E7656CC" w14:textId="77777777" w:rsidR="006C18A8" w:rsidRDefault="006C18A8" w:rsidP="006C18A8">
            <w:pPr>
              <w:jc w:val="both"/>
            </w:pPr>
          </w:p>
          <w:p w14:paraId="5CECB782" w14:textId="77777777" w:rsidR="006C18A8" w:rsidRDefault="006C18A8" w:rsidP="006C18A8">
            <w:pPr>
              <w:jc w:val="both"/>
            </w:pPr>
            <w:r>
              <w:t xml:space="preserve">De la forma: </w:t>
            </w:r>
            <w:r>
              <w:rPr>
                <w:b/>
                <w:bCs/>
              </w:rPr>
              <w:t>Pepito120.2</w:t>
            </w:r>
            <w:r>
              <w:t xml:space="preserve">, </w:t>
            </w:r>
            <w:r>
              <w:rPr>
                <w:b/>
                <w:bCs/>
              </w:rPr>
              <w:t xml:space="preserve">KingRex007, </w:t>
            </w:r>
            <w:proofErr w:type="spellStart"/>
            <w:r>
              <w:rPr>
                <w:b/>
                <w:bCs/>
              </w:rPr>
              <w:t>OrdepSoirSal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…</w:t>
            </w:r>
          </w:p>
        </w:tc>
      </w:tr>
    </w:tbl>
    <w:p w14:paraId="083441E1" w14:textId="77777777" w:rsidR="008B74ED" w:rsidRDefault="008B74ED" w:rsidP="008B74ED">
      <w:pPr>
        <w:jc w:val="both"/>
      </w:pPr>
    </w:p>
    <w:p w14:paraId="57D01A0C" w14:textId="77777777" w:rsidR="008B74ED" w:rsidRDefault="008B74ED" w:rsidP="008B74ED">
      <w:pPr>
        <w:jc w:val="both"/>
      </w:pPr>
    </w:p>
    <w:p w14:paraId="6584273F" w14:textId="77777777" w:rsidR="008B74ED" w:rsidRDefault="008B74ED" w:rsidP="008B74ED">
      <w:pPr>
        <w:jc w:val="both"/>
      </w:pPr>
    </w:p>
    <w:p w14:paraId="19E29832" w14:textId="77777777" w:rsidR="008B74ED" w:rsidRDefault="008B74ED" w:rsidP="008B74ED">
      <w:pPr>
        <w:jc w:val="both"/>
      </w:pPr>
    </w:p>
    <w:p w14:paraId="24F576C1" w14:textId="77777777" w:rsidR="008B74ED" w:rsidRDefault="008B74ED" w:rsidP="008B74ED">
      <w:pPr>
        <w:jc w:val="both"/>
      </w:pPr>
    </w:p>
    <w:p w14:paraId="77D9939D" w14:textId="77777777" w:rsidR="008B74ED" w:rsidRDefault="008B74ED" w:rsidP="008B74ED">
      <w:pPr>
        <w:jc w:val="both"/>
      </w:pPr>
    </w:p>
    <w:p w14:paraId="7100F581" w14:textId="77777777" w:rsidR="008B74ED" w:rsidRDefault="008B74ED" w:rsidP="008B74ED">
      <w:pPr>
        <w:jc w:val="both"/>
      </w:pPr>
    </w:p>
    <w:p w14:paraId="4CD73F49" w14:textId="77777777" w:rsidR="008B74ED" w:rsidRDefault="008B74ED" w:rsidP="008B74ED">
      <w:pPr>
        <w:jc w:val="both"/>
      </w:pPr>
    </w:p>
    <w:p w14:paraId="78A3C33C" w14:textId="77777777" w:rsidR="008B74ED" w:rsidRDefault="008B74ED" w:rsidP="008B74ED">
      <w:pPr>
        <w:jc w:val="both"/>
      </w:pPr>
    </w:p>
    <w:p w14:paraId="3D85CE55" w14:textId="77777777" w:rsidR="006662B0" w:rsidRDefault="006662B0" w:rsidP="00490F82">
      <w:pPr>
        <w:jc w:val="both"/>
      </w:pPr>
    </w:p>
    <w:sectPr w:rsidR="00666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5732" w14:textId="77777777" w:rsidR="00F80A47" w:rsidRDefault="00F80A47" w:rsidP="006C548A">
      <w:pPr>
        <w:spacing w:after="0" w:line="240" w:lineRule="auto"/>
      </w:pPr>
      <w:r>
        <w:separator/>
      </w:r>
    </w:p>
  </w:endnote>
  <w:endnote w:type="continuationSeparator" w:id="0">
    <w:p w14:paraId="590BFDCC" w14:textId="77777777" w:rsidR="00F80A47" w:rsidRDefault="00F80A47" w:rsidP="006C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CA87" w14:textId="77777777" w:rsidR="00F80A47" w:rsidRDefault="00F80A47" w:rsidP="006C548A">
      <w:pPr>
        <w:spacing w:after="0" w:line="240" w:lineRule="auto"/>
      </w:pPr>
      <w:r>
        <w:separator/>
      </w:r>
    </w:p>
  </w:footnote>
  <w:footnote w:type="continuationSeparator" w:id="0">
    <w:p w14:paraId="2E9AE30C" w14:textId="77777777" w:rsidR="00F80A47" w:rsidRDefault="00F80A47" w:rsidP="006C5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6A5"/>
    <w:multiLevelType w:val="hybridMultilevel"/>
    <w:tmpl w:val="A95CA87A"/>
    <w:lvl w:ilvl="0" w:tplc="F3329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106E"/>
    <w:multiLevelType w:val="hybridMultilevel"/>
    <w:tmpl w:val="44689CEC"/>
    <w:lvl w:ilvl="0" w:tplc="0254A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581F"/>
    <w:multiLevelType w:val="hybridMultilevel"/>
    <w:tmpl w:val="1EA885CC"/>
    <w:lvl w:ilvl="0" w:tplc="F9362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B63CB"/>
    <w:multiLevelType w:val="hybridMultilevel"/>
    <w:tmpl w:val="9B8CCF68"/>
    <w:lvl w:ilvl="0" w:tplc="0B3E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22FC8"/>
    <w:multiLevelType w:val="hybridMultilevel"/>
    <w:tmpl w:val="996C2D54"/>
    <w:lvl w:ilvl="0" w:tplc="598CA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5B8F"/>
    <w:multiLevelType w:val="hybridMultilevel"/>
    <w:tmpl w:val="0F1ABB8C"/>
    <w:lvl w:ilvl="0" w:tplc="5C06C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41D33"/>
    <w:multiLevelType w:val="hybridMultilevel"/>
    <w:tmpl w:val="7D12A98E"/>
    <w:lvl w:ilvl="0" w:tplc="31D64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A1E3A"/>
    <w:multiLevelType w:val="hybridMultilevel"/>
    <w:tmpl w:val="3738F174"/>
    <w:lvl w:ilvl="0" w:tplc="0C965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97519">
    <w:abstractNumId w:val="0"/>
  </w:num>
  <w:num w:numId="2" w16cid:durableId="1064916554">
    <w:abstractNumId w:val="6"/>
  </w:num>
  <w:num w:numId="3" w16cid:durableId="52898993">
    <w:abstractNumId w:val="4"/>
  </w:num>
  <w:num w:numId="4" w16cid:durableId="1391807045">
    <w:abstractNumId w:val="1"/>
  </w:num>
  <w:num w:numId="5" w16cid:durableId="264001457">
    <w:abstractNumId w:val="2"/>
  </w:num>
  <w:num w:numId="6" w16cid:durableId="1333071699">
    <w:abstractNumId w:val="7"/>
  </w:num>
  <w:num w:numId="7" w16cid:durableId="1683048940">
    <w:abstractNumId w:val="5"/>
  </w:num>
  <w:num w:numId="8" w16cid:durableId="169530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7F"/>
    <w:rsid w:val="00013E17"/>
    <w:rsid w:val="0002357E"/>
    <w:rsid w:val="000E0E4B"/>
    <w:rsid w:val="00171274"/>
    <w:rsid w:val="00371D5E"/>
    <w:rsid w:val="003C03F4"/>
    <w:rsid w:val="003D27A5"/>
    <w:rsid w:val="003F76CF"/>
    <w:rsid w:val="004678A5"/>
    <w:rsid w:val="00490F82"/>
    <w:rsid w:val="005130C8"/>
    <w:rsid w:val="005305B3"/>
    <w:rsid w:val="005716F5"/>
    <w:rsid w:val="005776A1"/>
    <w:rsid w:val="005A4196"/>
    <w:rsid w:val="005B42EF"/>
    <w:rsid w:val="005F2A28"/>
    <w:rsid w:val="006662B0"/>
    <w:rsid w:val="006A41F0"/>
    <w:rsid w:val="006B270E"/>
    <w:rsid w:val="006C18A8"/>
    <w:rsid w:val="006C548A"/>
    <w:rsid w:val="00710361"/>
    <w:rsid w:val="00711FE3"/>
    <w:rsid w:val="007245C7"/>
    <w:rsid w:val="007553DD"/>
    <w:rsid w:val="007B147F"/>
    <w:rsid w:val="00813A07"/>
    <w:rsid w:val="008A0E16"/>
    <w:rsid w:val="008A5AF9"/>
    <w:rsid w:val="008B74ED"/>
    <w:rsid w:val="0094636C"/>
    <w:rsid w:val="009B6C2A"/>
    <w:rsid w:val="009E5C0C"/>
    <w:rsid w:val="00A13102"/>
    <w:rsid w:val="00A259A4"/>
    <w:rsid w:val="00A42542"/>
    <w:rsid w:val="00AD270A"/>
    <w:rsid w:val="00AF0537"/>
    <w:rsid w:val="00B64B0F"/>
    <w:rsid w:val="00B861B5"/>
    <w:rsid w:val="00B91B77"/>
    <w:rsid w:val="00C4738C"/>
    <w:rsid w:val="00E20792"/>
    <w:rsid w:val="00EA0EB4"/>
    <w:rsid w:val="00F103D2"/>
    <w:rsid w:val="00F8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0C921"/>
  <w15:chartTrackingRefBased/>
  <w15:docId w15:val="{B951317F-313F-499B-B647-7951062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3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C54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48A"/>
  </w:style>
  <w:style w:type="paragraph" w:styleId="Piedepgina">
    <w:name w:val="footer"/>
    <w:basedOn w:val="Normal"/>
    <w:link w:val="PiedepginaCar"/>
    <w:uiPriority w:val="99"/>
    <w:unhideWhenUsed/>
    <w:rsid w:val="006C54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48A"/>
  </w:style>
  <w:style w:type="paragraph" w:styleId="Prrafodelista">
    <w:name w:val="List Paragraph"/>
    <w:basedOn w:val="Normal"/>
    <w:uiPriority w:val="34"/>
    <w:qFormat/>
    <w:rsid w:val="00A1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341\Desktop\ProyectoServicioSocial\SGC\DatabaseDoc\Diccionario%20de%20datos\Diccionari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Diccionario de datos</Template>
  <TotalTime>0</TotalTime>
  <Pages>5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Mendoza</dc:creator>
  <cp:keywords/>
  <dc:description/>
  <cp:lastModifiedBy>JOSE LUIS MENDOZA TENE</cp:lastModifiedBy>
  <cp:revision>2</cp:revision>
  <dcterms:created xsi:type="dcterms:W3CDTF">2022-04-14T01:44:00Z</dcterms:created>
  <dcterms:modified xsi:type="dcterms:W3CDTF">2022-04-14T01:44:00Z</dcterms:modified>
</cp:coreProperties>
</file>